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788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62B762C" w14:textId="77777777" w:rsidTr="009D3885">
        <w:trPr>
          <w:trHeight w:val="4410"/>
        </w:trPr>
        <w:tc>
          <w:tcPr>
            <w:tcW w:w="3600" w:type="dxa"/>
            <w:vAlign w:val="bottom"/>
          </w:tcPr>
          <w:p w14:paraId="787E39E6" w14:textId="60B0E11D" w:rsidR="00C81401" w:rsidRPr="00B66AF8" w:rsidRDefault="00B66AF8" w:rsidP="00B66AF8">
            <w:pPr>
              <w:rPr>
                <w:b/>
                <w:bCs/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Pr="00B66AF8">
              <w:rPr>
                <w:b/>
                <w:bCs/>
                <w:lang w:val="es-ES_tradnl"/>
              </w:rPr>
              <w:t xml:space="preserve">FOTO RECIENTE AQUI </w:t>
            </w:r>
          </w:p>
          <w:p w14:paraId="47EF9D08" w14:textId="113AD567" w:rsidR="001B2ABD" w:rsidRPr="0059649E" w:rsidRDefault="001B2ABD" w:rsidP="009D3885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E680C14" w14:textId="34686ED1" w:rsidR="001B2ABD" w:rsidRPr="0059649E" w:rsidRDefault="001B2ABD" w:rsidP="009D388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CACE9A8" w14:textId="25B8466A" w:rsidR="000E4238" w:rsidRPr="00CB1016" w:rsidRDefault="000A55BB" w:rsidP="009D3885">
            <w:pPr>
              <w:pStyle w:val="Ttulo"/>
              <w:rPr>
                <w:sz w:val="48"/>
                <w:szCs w:val="48"/>
              </w:rPr>
            </w:pPr>
            <w:r>
              <w:rPr>
                <w:noProof/>
                <w:lang w:val="es-ES_tradnl"/>
              </w:rPr>
              <w:drawing>
                <wp:anchor distT="0" distB="0" distL="114300" distR="114300" simplePos="0" relativeHeight="251658240" behindDoc="1" locked="0" layoutInCell="1" allowOverlap="1" wp14:anchorId="0413A805" wp14:editId="4A91298B">
                  <wp:simplePos x="0" y="0"/>
                  <wp:positionH relativeFrom="column">
                    <wp:posOffset>-3055620</wp:posOffset>
                  </wp:positionH>
                  <wp:positionV relativeFrom="paragraph">
                    <wp:posOffset>-2500630</wp:posOffset>
                  </wp:positionV>
                  <wp:extent cx="7296150" cy="1937385"/>
                  <wp:effectExtent l="0" t="0" r="4445" b="9525"/>
                  <wp:wrapNone/>
                  <wp:docPr id="6" name="Imagen 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For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5028">
              <w:rPr>
                <w:sz w:val="48"/>
                <w:szCs w:val="48"/>
              </w:rPr>
              <w:t>SU NOMBRE</w:t>
            </w:r>
            <w:r w:rsidR="000E4238" w:rsidRPr="00CB1016">
              <w:rPr>
                <w:sz w:val="48"/>
                <w:szCs w:val="48"/>
              </w:rPr>
              <w:t xml:space="preserve"> </w:t>
            </w:r>
            <w:r w:rsidR="00685028">
              <w:rPr>
                <w:sz w:val="48"/>
                <w:szCs w:val="48"/>
              </w:rPr>
              <w:t>AQUÍ</w:t>
            </w:r>
          </w:p>
          <w:p w14:paraId="6AEFD5A6" w14:textId="1D8BAF41" w:rsidR="000E4238" w:rsidRPr="000E4238" w:rsidRDefault="000E4238" w:rsidP="009D3885"/>
          <w:p w14:paraId="20A146F2" w14:textId="656A6AF1" w:rsidR="001B2ABD" w:rsidRPr="0059649E" w:rsidRDefault="00D4787B" w:rsidP="009D3885">
            <w:pPr>
              <w:pStyle w:val="Subttulo"/>
            </w:pPr>
            <w:r>
              <w:rPr>
                <w:spacing w:val="0"/>
                <w:w w:val="38"/>
              </w:rPr>
              <w:t>Posición a la que aplica/ ocupació</w:t>
            </w:r>
            <w:r>
              <w:rPr>
                <w:spacing w:val="32"/>
                <w:w w:val="38"/>
              </w:rPr>
              <w:t>n</w:t>
            </w:r>
          </w:p>
        </w:tc>
      </w:tr>
      <w:tr w:rsidR="001B2ABD" w:rsidRPr="0059649E" w14:paraId="0C0D9155" w14:textId="77777777" w:rsidTr="009D3885">
        <w:tc>
          <w:tcPr>
            <w:tcW w:w="3600" w:type="dxa"/>
          </w:tcPr>
          <w:sdt>
            <w:sdtPr>
              <w:id w:val="-1711873194"/>
              <w:placeholder>
                <w:docPart w:val="C6B8E938038E4DE0BF112E556EA81347"/>
              </w:placeholder>
              <w:temporary/>
              <w:showingPlcHdr/>
              <w15:appearance w15:val="hidden"/>
            </w:sdtPr>
            <w:sdtContent>
              <w:p w14:paraId="2C616208" w14:textId="77777777" w:rsidR="001B2ABD" w:rsidRPr="0059649E" w:rsidRDefault="00036450" w:rsidP="009D3885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AC9C3FF" w14:textId="256B0933" w:rsidR="00036450" w:rsidRPr="0059649E" w:rsidRDefault="00C21DE6" w:rsidP="009D3885">
            <w:r>
              <w:t>Aquí</w:t>
            </w:r>
            <w:r w:rsidR="00D4787B" w:rsidRPr="00D4787B">
              <w:t xml:space="preserve"> deben estar sintetizadas tus mejores cualidades, las más relevantes para el puesto de trabajo al que aspiras. Este apartado del currículum también se puede llamar resumen ejecutivo, extracto o simplemente perfil.  </w:t>
            </w:r>
          </w:p>
          <w:p w14:paraId="7970CD9F" w14:textId="49CB3789" w:rsidR="00036450" w:rsidRDefault="00036450" w:rsidP="009D3885"/>
          <w:p w14:paraId="460383BF" w14:textId="400B2B4E" w:rsidR="00C21DE6" w:rsidRDefault="00C21DE6" w:rsidP="00C21DE6">
            <w:r>
              <w:t>Funciona para facilitar el trabajo del reclutador o seleccionador de personal al ofrecerle un resumen. También puedes aportar otra información adicional que no queda recogida en el resto del currículum.</w:t>
            </w:r>
          </w:p>
          <w:p w14:paraId="3578E3F3" w14:textId="77777777" w:rsidR="00C21DE6" w:rsidRDefault="00C21DE6" w:rsidP="00C21DE6"/>
          <w:p w14:paraId="141E623B" w14:textId="07893312" w:rsidR="00C21DE6" w:rsidRPr="0059649E" w:rsidRDefault="00C21DE6" w:rsidP="00C21DE6">
            <w:r>
              <w:t>Como todavía no está muy extendido es un elemento diferenciador, que hará destacar tu currículum entre el resto.</w:t>
            </w:r>
          </w:p>
          <w:sdt>
            <w:sdtPr>
              <w:id w:val="-1954003311"/>
              <w:placeholder>
                <w:docPart w:val="B6A218FC2A0948BD8B07E0C0E4BF6975"/>
              </w:placeholder>
              <w:temporary/>
              <w:showingPlcHdr/>
              <w15:appearance w15:val="hidden"/>
            </w:sdtPr>
            <w:sdtContent>
              <w:p w14:paraId="778D519B" w14:textId="77777777" w:rsidR="00036450" w:rsidRPr="0059649E" w:rsidRDefault="00CB0055" w:rsidP="009D388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512D77CF" w14:textId="724994C7" w:rsidR="005E08AE" w:rsidRDefault="005E08AE" w:rsidP="009D3885">
            <w:r>
              <w:t xml:space="preserve">DIRECCIÓN: </w:t>
            </w:r>
          </w:p>
          <w:p w14:paraId="1BCB484E" w14:textId="60A187C4" w:rsidR="005E08AE" w:rsidRDefault="005E08AE" w:rsidP="009D3885"/>
          <w:p w14:paraId="7E77F788" w14:textId="684A7A4E" w:rsidR="001F0FE2" w:rsidRDefault="005E08AE" w:rsidP="009D3885">
            <w:r>
              <w:t xml:space="preserve">ESTADO CIVIL: </w:t>
            </w:r>
          </w:p>
          <w:p w14:paraId="5D445A2B" w14:textId="3A272999" w:rsidR="00A67D95" w:rsidRDefault="00A67D95" w:rsidP="009D3885"/>
          <w:p w14:paraId="07E92D2F" w14:textId="7C1F4430" w:rsidR="008A1202" w:rsidRDefault="00FB7A76" w:rsidP="009D3885">
            <w:r>
              <w:t>D</w:t>
            </w:r>
            <w:r w:rsidR="00FC3F8F">
              <w:t xml:space="preserve">PI: </w:t>
            </w:r>
          </w:p>
          <w:p w14:paraId="0C0B170C" w14:textId="77777777" w:rsidR="0087269A" w:rsidRDefault="0087269A" w:rsidP="009D3885"/>
          <w:p w14:paraId="62DE8237" w14:textId="104822B3" w:rsidR="0087269A" w:rsidRDefault="00E90536" w:rsidP="009D3885">
            <w:r>
              <w:t xml:space="preserve">EDAD: </w:t>
            </w:r>
          </w:p>
          <w:p w14:paraId="6BFB3151" w14:textId="77777777" w:rsidR="00E271A1" w:rsidRDefault="00E271A1" w:rsidP="009D3885"/>
          <w:p w14:paraId="08EF4084" w14:textId="77777777" w:rsidR="007F72BF" w:rsidRDefault="007F72BF" w:rsidP="009D3885"/>
          <w:p w14:paraId="2E1FDE51" w14:textId="7E02DC0E" w:rsidR="007F72BF" w:rsidRDefault="007F72BF" w:rsidP="009D3885"/>
          <w:p w14:paraId="4214D46E" w14:textId="77777777" w:rsidR="00DF3D48" w:rsidRDefault="00DF3D48" w:rsidP="009D3885"/>
          <w:p w14:paraId="3F699279" w14:textId="77777777" w:rsidR="00DF3D48" w:rsidRDefault="00DF3D48" w:rsidP="009D3885"/>
          <w:p w14:paraId="61078AFD" w14:textId="796BE9F1" w:rsidR="002A621B" w:rsidRDefault="002A621B" w:rsidP="009D3885"/>
          <w:p w14:paraId="3BFAC12E" w14:textId="4B38B8B6" w:rsidR="002A621B" w:rsidRDefault="002A621B" w:rsidP="00E950B5">
            <w:pPr>
              <w:tabs>
                <w:tab w:val="center" w:pos="1685"/>
              </w:tabs>
            </w:pPr>
          </w:p>
          <w:p w14:paraId="11A67974" w14:textId="368A27A0" w:rsidR="001F0FE2" w:rsidRDefault="001F0FE2" w:rsidP="009D3885"/>
          <w:p w14:paraId="77D6216B" w14:textId="4EB9F42D" w:rsidR="00E00E33" w:rsidRDefault="00E00E33" w:rsidP="009D3885"/>
          <w:p w14:paraId="4ED943C1" w14:textId="77777777" w:rsidR="00A5240E" w:rsidRDefault="00A5240E" w:rsidP="009D3885"/>
          <w:p w14:paraId="3486AD00" w14:textId="3CDA7D32" w:rsidR="00E00E33" w:rsidRDefault="00E00E33" w:rsidP="009D3885"/>
          <w:p w14:paraId="0380A977" w14:textId="2C2BBD23" w:rsidR="004D3011" w:rsidRPr="0059649E" w:rsidRDefault="004D3011" w:rsidP="009D3885"/>
          <w:p w14:paraId="79F1DAF9" w14:textId="7D20E6F7" w:rsidR="004D3011" w:rsidRPr="0059649E" w:rsidRDefault="004D3011" w:rsidP="009D3885"/>
          <w:p w14:paraId="0BD19C92" w14:textId="4C6BA6EF" w:rsidR="004D3011" w:rsidRPr="0059649E" w:rsidRDefault="004D3011" w:rsidP="00C93350"/>
        </w:tc>
        <w:tc>
          <w:tcPr>
            <w:tcW w:w="720" w:type="dxa"/>
          </w:tcPr>
          <w:p w14:paraId="03704EAE" w14:textId="77777777" w:rsidR="001B2ABD" w:rsidRPr="0059649E" w:rsidRDefault="001B2ABD" w:rsidP="009D388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18DBC498F7D41AFB06C46B0A60F0714"/>
              </w:placeholder>
              <w:temporary/>
              <w:showingPlcHdr/>
              <w15:appearance w15:val="hidden"/>
            </w:sdtPr>
            <w:sdtContent>
              <w:p w14:paraId="06872130" w14:textId="77777777" w:rsidR="001B2ABD" w:rsidRPr="0059649E" w:rsidRDefault="00E25A26" w:rsidP="009D3885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5B882FA" w14:textId="77777777" w:rsidR="00C21DE6" w:rsidRDefault="00C21DE6" w:rsidP="009D3885">
            <w:pPr>
              <w:pStyle w:val="Ttulo4"/>
            </w:pPr>
          </w:p>
          <w:p w14:paraId="68A9811D" w14:textId="77777777" w:rsidR="00C21DE6" w:rsidRDefault="00C21DE6" w:rsidP="009D3885">
            <w:pPr>
              <w:pStyle w:val="Ttulo4"/>
            </w:pPr>
          </w:p>
          <w:p w14:paraId="0910D5DA" w14:textId="7BD5BDF0" w:rsidR="00036450" w:rsidRPr="0059649E" w:rsidRDefault="00D4787B" w:rsidP="009D3885">
            <w:pPr>
              <w:pStyle w:val="Ttulo4"/>
            </w:pPr>
            <w:r>
              <w:t>Título obtenido</w:t>
            </w:r>
            <w:r w:rsidR="008F2341">
              <w:t xml:space="preserve"> / </w:t>
            </w:r>
            <w:r>
              <w:t>Nombre de la Institución o escuela</w:t>
            </w:r>
          </w:p>
          <w:p w14:paraId="65E8D480" w14:textId="77777777" w:rsidR="00036450" w:rsidRPr="0059649E" w:rsidRDefault="00000000" w:rsidP="009D3885">
            <w:pPr>
              <w:pStyle w:val="Fecha"/>
            </w:pPr>
            <w:sdt>
              <w:sdtPr>
                <w:id w:val="201059472"/>
                <w:placeholder>
                  <w:docPart w:val="A5F09F6FBE0B44118EDE4CBFEBCAC9E7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6F7BA7CF6D74497E95DC777BBB247A5D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302D1734" w14:textId="1CA039EE" w:rsidR="00CC0C6D" w:rsidRPr="0059649E" w:rsidRDefault="00D4787B" w:rsidP="009D3885">
            <w:r>
              <w:t>(Puede presumir de sus recompensas y honores recibidos)</w:t>
            </w:r>
            <w:r w:rsidRPr="0059649E">
              <w:rPr>
                <w:lang w:bidi="es-ES"/>
              </w:rPr>
              <w:t xml:space="preserve"> 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4CE00486" w14:textId="77777777" w:rsidR="00036450" w:rsidRPr="0059649E" w:rsidRDefault="004142CD" w:rsidP="009D3885">
            <w:r w:rsidRPr="0059649E">
              <w:rPr>
                <w:lang w:bidi="es-ES"/>
              </w:rPr>
              <w:t xml:space="preserve"> </w:t>
            </w:r>
          </w:p>
          <w:p w14:paraId="491A7254" w14:textId="13FBCBA2" w:rsidR="00036450" w:rsidRPr="0059649E" w:rsidRDefault="008F2341" w:rsidP="008F2341">
            <w:pPr>
              <w:pStyle w:val="Ttulo4"/>
            </w:pPr>
            <w:r>
              <w:t>Título obtenido / Nombre de la Institución o escuela</w:t>
            </w:r>
          </w:p>
          <w:p w14:paraId="16A0DEB4" w14:textId="77777777" w:rsidR="00036450" w:rsidRPr="0059649E" w:rsidRDefault="00000000" w:rsidP="009D3885">
            <w:pPr>
              <w:pStyle w:val="Fecha"/>
            </w:pPr>
            <w:sdt>
              <w:sdtPr>
                <w:id w:val="-2093458329"/>
                <w:placeholder>
                  <w:docPart w:val="BC858929E38F48F6A97008915B69F1F7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DB4849B9C32A4D88BFCDD5FDF00A4916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348C5F3B" w14:textId="3B577EDC" w:rsidR="001424E5" w:rsidRDefault="00D4787B" w:rsidP="009D3885">
            <w:pPr>
              <w:rPr>
                <w:lang w:bidi="es-ES"/>
              </w:rPr>
            </w:pPr>
            <w:r>
              <w:t>(Puede presumir de sus recompensas y honores recibidos)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26AA869B" w14:textId="76FAA320" w:rsidR="0058080C" w:rsidRDefault="0058080C" w:rsidP="009D3885">
            <w:pPr>
              <w:rPr>
                <w:lang w:bidi="es-ES"/>
              </w:rPr>
            </w:pPr>
          </w:p>
          <w:p w14:paraId="0850F305" w14:textId="367C383D" w:rsidR="0058080C" w:rsidRDefault="0058080C" w:rsidP="009D3885">
            <w:pPr>
              <w:rPr>
                <w:b/>
                <w:bCs/>
                <w:lang w:bidi="es-ES"/>
              </w:rPr>
            </w:pPr>
            <w:r w:rsidRPr="0058080C">
              <w:rPr>
                <w:b/>
                <w:bCs/>
                <w:lang w:bidi="es-ES"/>
              </w:rPr>
              <w:t xml:space="preserve">Nivel de Inglés: </w:t>
            </w:r>
          </w:p>
          <w:p w14:paraId="287259B7" w14:textId="77777777" w:rsidR="00984873" w:rsidRDefault="00984873" w:rsidP="009D3885">
            <w:pPr>
              <w:rPr>
                <w:b/>
                <w:bCs/>
                <w:lang w:bidi="es-ES"/>
              </w:rPr>
            </w:pPr>
          </w:p>
          <w:p w14:paraId="59B95526" w14:textId="77777777" w:rsidR="00E329E5" w:rsidRDefault="00E329E5" w:rsidP="009D3885">
            <w:pPr>
              <w:rPr>
                <w:b/>
                <w:bCs/>
                <w:lang w:bidi="es-ES"/>
              </w:rPr>
            </w:pPr>
          </w:p>
          <w:p w14:paraId="082E2AFC" w14:textId="77777777" w:rsidR="004142CD" w:rsidRPr="0058080C" w:rsidRDefault="004142CD" w:rsidP="009D3885">
            <w:pPr>
              <w:rPr>
                <w:b/>
                <w:bCs/>
              </w:rPr>
            </w:pPr>
          </w:p>
          <w:sdt>
            <w:sdtPr>
              <w:id w:val="1001553383"/>
              <w:placeholder>
                <w:docPart w:val="9CF103B5C7804207AD170A6DC586DCA1"/>
              </w:placeholder>
              <w:temporary/>
              <w:showingPlcHdr/>
              <w15:appearance w15:val="hidden"/>
            </w:sdtPr>
            <w:sdtContent>
              <w:p w14:paraId="6E33C323" w14:textId="77777777" w:rsidR="00036450" w:rsidRPr="0059649E" w:rsidRDefault="00036450" w:rsidP="009D3885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2D1FB64" w14:textId="48F1BDD3" w:rsidR="00036450" w:rsidRPr="0059649E" w:rsidRDefault="00D4787B" w:rsidP="009D3885">
            <w:pPr>
              <w:pStyle w:val="Ttulo4"/>
              <w:rPr>
                <w:bCs/>
              </w:rPr>
            </w:pPr>
            <w:r>
              <w:t>Nombre de la Compañía</w:t>
            </w:r>
            <w:r w:rsidR="008F2341">
              <w:t xml:space="preserve"> / </w:t>
            </w:r>
            <w:r>
              <w:t>Posición desempeñada</w:t>
            </w:r>
          </w:p>
          <w:p w14:paraId="5CA617E6" w14:textId="6A81806E" w:rsidR="00036450" w:rsidRDefault="00000000" w:rsidP="009D3885">
            <w:pPr>
              <w:pStyle w:val="Fecha"/>
            </w:pPr>
            <w:sdt>
              <w:sdtPr>
                <w:id w:val="157580464"/>
                <w:placeholder>
                  <w:docPart w:val="28029390BB354A8C8A98C230CB3E55A6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74D197BDFC4B4BB4B6A5F2967A122089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528D9B3" w14:textId="33B334D4" w:rsidR="00685028" w:rsidRPr="00685028" w:rsidRDefault="00685028" w:rsidP="00685028">
            <w:r>
              <w:t xml:space="preserve">Motivo de retiro: </w:t>
            </w:r>
          </w:p>
          <w:p w14:paraId="6AEFB3F6" w14:textId="4AD27047" w:rsidR="00036450" w:rsidRDefault="00CB1016" w:rsidP="009D3885">
            <w:r>
              <w:t>FUNCIONES REALIZADAS:</w:t>
            </w:r>
          </w:p>
          <w:p w14:paraId="062A3068" w14:textId="22C5FADC" w:rsidR="00146F95" w:rsidRPr="0059649E" w:rsidRDefault="00146F95" w:rsidP="009D3885">
            <w:r>
              <w:t>Tecnologías usadas:</w:t>
            </w:r>
          </w:p>
          <w:p w14:paraId="08D7C34E" w14:textId="77777777" w:rsidR="004D3011" w:rsidRPr="0059649E" w:rsidRDefault="004D3011" w:rsidP="009D3885"/>
          <w:p w14:paraId="57BDD5CE" w14:textId="77777777" w:rsidR="008F2341" w:rsidRPr="0059649E" w:rsidRDefault="008F2341" w:rsidP="008F2341">
            <w:pPr>
              <w:pStyle w:val="Ttulo4"/>
              <w:rPr>
                <w:bCs/>
              </w:rPr>
            </w:pPr>
            <w:r>
              <w:t>Nombre de la Compañía / Posición desempeñada</w:t>
            </w:r>
          </w:p>
          <w:p w14:paraId="4BE805EC" w14:textId="48A197BE" w:rsidR="004D3011" w:rsidRDefault="00000000" w:rsidP="009D3885">
            <w:pPr>
              <w:pStyle w:val="Fecha"/>
            </w:pPr>
            <w:sdt>
              <w:sdtPr>
                <w:id w:val="1427539568"/>
                <w:placeholder>
                  <w:docPart w:val="4DCE28AE7B334990BE867DD74DDF7F17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F1FE40C7AC74446C925BD2680C7F101E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A472E4F" w14:textId="47CA0C0D" w:rsidR="00685028" w:rsidRPr="00685028" w:rsidRDefault="00685028" w:rsidP="00685028">
            <w:r>
              <w:t xml:space="preserve">Motivo de retiro: </w:t>
            </w:r>
          </w:p>
          <w:p w14:paraId="1F381251" w14:textId="6D30A5F7" w:rsidR="004D3011" w:rsidRDefault="00CB1016" w:rsidP="009D3885">
            <w:pPr>
              <w:rPr>
                <w:lang w:bidi="es-ES"/>
              </w:rPr>
            </w:pPr>
            <w:r>
              <w:t>FUNCIONES REALIZADAS: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24E7F394" w14:textId="77777777" w:rsidR="00146F95" w:rsidRPr="0059649E" w:rsidRDefault="00146F95" w:rsidP="00146F95">
            <w:r>
              <w:t>Tecnologías usadas:</w:t>
            </w:r>
          </w:p>
          <w:p w14:paraId="7E5BDADB" w14:textId="77777777" w:rsidR="00146F95" w:rsidRPr="0059649E" w:rsidRDefault="00146F95" w:rsidP="009D3885"/>
          <w:p w14:paraId="45237043" w14:textId="77777777" w:rsidR="004D3011" w:rsidRPr="0059649E" w:rsidRDefault="004D3011" w:rsidP="009D3885"/>
          <w:p w14:paraId="28C01448" w14:textId="77777777" w:rsidR="008F2341" w:rsidRPr="0059649E" w:rsidRDefault="008F2341" w:rsidP="008F2341">
            <w:pPr>
              <w:pStyle w:val="Ttulo4"/>
              <w:rPr>
                <w:bCs/>
              </w:rPr>
            </w:pPr>
            <w:r>
              <w:t>Nombre de la Compañía / Posición desempeñada</w:t>
            </w:r>
          </w:p>
          <w:p w14:paraId="5AE1F8D4" w14:textId="2D3D2D82" w:rsidR="004D3011" w:rsidRDefault="00000000" w:rsidP="009D3885">
            <w:pPr>
              <w:pStyle w:val="Fecha"/>
            </w:pPr>
            <w:sdt>
              <w:sdtPr>
                <w:id w:val="-1949918139"/>
                <w:placeholder>
                  <w:docPart w:val="86CC06F7BE474EA792D82FA5AA45B07A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54382BE6291E476788B750649E5EECCB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F07A573" w14:textId="21838638" w:rsidR="00685028" w:rsidRPr="00685028" w:rsidRDefault="00685028" w:rsidP="00685028">
            <w:r>
              <w:t xml:space="preserve">Motivo de retiro: </w:t>
            </w:r>
          </w:p>
          <w:p w14:paraId="3CD37149" w14:textId="77777777" w:rsidR="00CB1016" w:rsidRDefault="00CB1016" w:rsidP="009D3885">
            <w:r>
              <w:t>FUNCIONES REALIZADAS:</w:t>
            </w:r>
          </w:p>
          <w:p w14:paraId="71783D85" w14:textId="28D91618" w:rsidR="00146F95" w:rsidRDefault="00146F95" w:rsidP="00146F95">
            <w:r>
              <w:t>Tecnologías usadas:</w:t>
            </w:r>
          </w:p>
          <w:p w14:paraId="03981E70" w14:textId="77777777" w:rsidR="004842C8" w:rsidRDefault="004842C8" w:rsidP="004842C8">
            <w:pPr>
              <w:pStyle w:val="Ttulo4"/>
            </w:pPr>
          </w:p>
          <w:p w14:paraId="66753BDB" w14:textId="600D919D" w:rsidR="004842C8" w:rsidRPr="0059649E" w:rsidRDefault="004842C8" w:rsidP="004842C8">
            <w:pPr>
              <w:pStyle w:val="Ttulo4"/>
              <w:rPr>
                <w:bCs/>
              </w:rPr>
            </w:pPr>
            <w:r>
              <w:t>Nombre de la Compañía / Posición desempeñada</w:t>
            </w:r>
          </w:p>
          <w:p w14:paraId="3A863812" w14:textId="77777777" w:rsidR="004842C8" w:rsidRDefault="00000000" w:rsidP="004842C8">
            <w:pPr>
              <w:pStyle w:val="Fecha"/>
            </w:pPr>
            <w:sdt>
              <w:sdtPr>
                <w:id w:val="870956878"/>
                <w:placeholder>
                  <w:docPart w:val="36B8CCF889D642B090E6EE683E67804F"/>
                </w:placeholder>
                <w:temporary/>
                <w:showingPlcHdr/>
                <w15:appearance w15:val="hidden"/>
              </w:sdtPr>
              <w:sdtContent>
                <w:r w:rsidR="004842C8" w:rsidRPr="0059649E">
                  <w:rPr>
                    <w:lang w:bidi="es-ES"/>
                  </w:rPr>
                  <w:t>[Fecha de inicio]</w:t>
                </w:r>
              </w:sdtContent>
            </w:sdt>
            <w:r w:rsidR="004842C8" w:rsidRPr="0059649E">
              <w:rPr>
                <w:lang w:bidi="es-ES"/>
              </w:rPr>
              <w:t xml:space="preserve"> - </w:t>
            </w:r>
            <w:sdt>
              <w:sdtPr>
                <w:id w:val="-1958484174"/>
                <w:placeholder>
                  <w:docPart w:val="43D46C20ADB840DABC2236CFCEC4FD1E"/>
                </w:placeholder>
                <w:temporary/>
                <w:showingPlcHdr/>
                <w15:appearance w15:val="hidden"/>
              </w:sdtPr>
              <w:sdtContent>
                <w:r w:rsidR="004842C8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4A21D983" w14:textId="77777777" w:rsidR="004842C8" w:rsidRPr="00685028" w:rsidRDefault="004842C8" w:rsidP="004842C8">
            <w:r>
              <w:t xml:space="preserve">Motivo de retiro: </w:t>
            </w:r>
          </w:p>
          <w:p w14:paraId="0FA261AA" w14:textId="77777777" w:rsidR="004842C8" w:rsidRDefault="004842C8" w:rsidP="004842C8">
            <w:r>
              <w:t>FUNCIONES REALIZADAS:</w:t>
            </w:r>
          </w:p>
          <w:p w14:paraId="63897FE3" w14:textId="749B0431" w:rsidR="004842C8" w:rsidRDefault="004842C8" w:rsidP="004842C8">
            <w:r>
              <w:t>Tecnologías usadas:</w:t>
            </w:r>
          </w:p>
          <w:p w14:paraId="79FCCEB3" w14:textId="72928F74" w:rsidR="004842C8" w:rsidRDefault="004842C8" w:rsidP="004842C8"/>
          <w:p w14:paraId="7B963AAA" w14:textId="77777777" w:rsidR="004842C8" w:rsidRPr="0059649E" w:rsidRDefault="004842C8" w:rsidP="004842C8"/>
          <w:p w14:paraId="3107773C" w14:textId="77777777" w:rsidR="004842C8" w:rsidRDefault="004842C8" w:rsidP="004842C8">
            <w:pPr>
              <w:pStyle w:val="Ttulo4"/>
            </w:pPr>
          </w:p>
          <w:p w14:paraId="7AC9E7FA" w14:textId="77777777" w:rsidR="004842C8" w:rsidRDefault="004842C8" w:rsidP="004842C8">
            <w:pPr>
              <w:pStyle w:val="Ttulo4"/>
            </w:pPr>
          </w:p>
          <w:p w14:paraId="63BDB45A" w14:textId="0676132A" w:rsidR="004842C8" w:rsidRPr="0059649E" w:rsidRDefault="004842C8" w:rsidP="004842C8">
            <w:pPr>
              <w:pStyle w:val="Ttulo4"/>
              <w:rPr>
                <w:bCs/>
              </w:rPr>
            </w:pPr>
            <w:r>
              <w:t>Nombre de la Compañía / Posición desempeñada</w:t>
            </w:r>
          </w:p>
          <w:p w14:paraId="7FBCD821" w14:textId="77777777" w:rsidR="004842C8" w:rsidRDefault="00000000" w:rsidP="004842C8">
            <w:pPr>
              <w:pStyle w:val="Fecha"/>
            </w:pPr>
            <w:sdt>
              <w:sdtPr>
                <w:id w:val="-1700082371"/>
                <w:placeholder>
                  <w:docPart w:val="5F4875E37D1147108BF0C263B61858E7"/>
                </w:placeholder>
                <w:temporary/>
                <w:showingPlcHdr/>
                <w15:appearance w15:val="hidden"/>
              </w:sdtPr>
              <w:sdtContent>
                <w:r w:rsidR="004842C8" w:rsidRPr="0059649E">
                  <w:rPr>
                    <w:lang w:bidi="es-ES"/>
                  </w:rPr>
                  <w:t>[Fecha de inicio]</w:t>
                </w:r>
              </w:sdtContent>
            </w:sdt>
            <w:r w:rsidR="004842C8" w:rsidRPr="0059649E">
              <w:rPr>
                <w:lang w:bidi="es-ES"/>
              </w:rPr>
              <w:t xml:space="preserve"> - </w:t>
            </w:r>
            <w:sdt>
              <w:sdtPr>
                <w:id w:val="83273370"/>
                <w:placeholder>
                  <w:docPart w:val="0CF240BC976D43DD8AE200130B076607"/>
                </w:placeholder>
                <w:temporary/>
                <w:showingPlcHdr/>
                <w15:appearance w15:val="hidden"/>
              </w:sdtPr>
              <w:sdtContent>
                <w:r w:rsidR="004842C8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ABC585C" w14:textId="77777777" w:rsidR="004842C8" w:rsidRPr="00685028" w:rsidRDefault="004842C8" w:rsidP="004842C8">
            <w:r>
              <w:t xml:space="preserve">Motivo de retiro: </w:t>
            </w:r>
          </w:p>
          <w:p w14:paraId="76968A53" w14:textId="77777777" w:rsidR="004842C8" w:rsidRDefault="004842C8" w:rsidP="004842C8">
            <w:r>
              <w:t>FUNCIONES REALIZADAS:</w:t>
            </w:r>
          </w:p>
          <w:p w14:paraId="0845883E" w14:textId="1C098815" w:rsidR="004842C8" w:rsidRDefault="004842C8" w:rsidP="004842C8">
            <w:r>
              <w:t>Tecnologías usadas:</w:t>
            </w:r>
          </w:p>
          <w:p w14:paraId="34B65470" w14:textId="51D2191D" w:rsidR="00B30880" w:rsidRDefault="00B30880" w:rsidP="004842C8"/>
          <w:p w14:paraId="5359A33F" w14:textId="77777777" w:rsidR="00B30880" w:rsidRPr="0059649E" w:rsidRDefault="00B30880" w:rsidP="00B30880">
            <w:pPr>
              <w:pStyle w:val="Ttulo4"/>
              <w:rPr>
                <w:bCs/>
              </w:rPr>
            </w:pPr>
            <w:r>
              <w:t>Nombre de la Compañía / Posición desempeñada</w:t>
            </w:r>
          </w:p>
          <w:p w14:paraId="30D878F6" w14:textId="77777777" w:rsidR="00B30880" w:rsidRDefault="00000000" w:rsidP="00B30880">
            <w:pPr>
              <w:pStyle w:val="Fecha"/>
            </w:pPr>
            <w:sdt>
              <w:sdtPr>
                <w:id w:val="-1625846862"/>
                <w:placeholder>
                  <w:docPart w:val="C1FC4AEA49F94A258530360834D05A19"/>
                </w:placeholder>
                <w:temporary/>
                <w:showingPlcHdr/>
                <w15:appearance w15:val="hidden"/>
              </w:sdtPr>
              <w:sdtContent>
                <w:r w:rsidR="00B30880" w:rsidRPr="0059649E">
                  <w:rPr>
                    <w:lang w:bidi="es-ES"/>
                  </w:rPr>
                  <w:t>[Fecha de inicio]</w:t>
                </w:r>
              </w:sdtContent>
            </w:sdt>
            <w:r w:rsidR="00B30880" w:rsidRPr="0059649E">
              <w:rPr>
                <w:lang w:bidi="es-ES"/>
              </w:rPr>
              <w:t xml:space="preserve"> - </w:t>
            </w:r>
            <w:sdt>
              <w:sdtPr>
                <w:id w:val="-2081973017"/>
                <w:placeholder>
                  <w:docPart w:val="9CD88AC52DDB4B858AF8C7149F5F4BA6"/>
                </w:placeholder>
                <w:temporary/>
                <w:showingPlcHdr/>
                <w15:appearance w15:val="hidden"/>
              </w:sdtPr>
              <w:sdtContent>
                <w:r w:rsidR="00B3088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7BA53D5F" w14:textId="77777777" w:rsidR="00B30880" w:rsidRPr="00685028" w:rsidRDefault="00B30880" w:rsidP="00B30880">
            <w:r>
              <w:t xml:space="preserve">Motivo de retiro: </w:t>
            </w:r>
          </w:p>
          <w:p w14:paraId="0D3054B5" w14:textId="77777777" w:rsidR="00B30880" w:rsidRDefault="00B30880" w:rsidP="00B30880">
            <w:r>
              <w:t>FUNCIONES REALIZADAS:</w:t>
            </w:r>
          </w:p>
          <w:p w14:paraId="041A51DE" w14:textId="122E6C83" w:rsidR="00B30880" w:rsidRPr="0059649E" w:rsidRDefault="00B30880" w:rsidP="00B30880">
            <w:r>
              <w:t>Tecnologías usadas</w:t>
            </w:r>
          </w:p>
          <w:p w14:paraId="6E887030" w14:textId="77777777" w:rsidR="004842C8" w:rsidRDefault="004842C8" w:rsidP="004842C8"/>
          <w:p w14:paraId="2B316445" w14:textId="20E084D5" w:rsidR="004842C8" w:rsidRDefault="004842C8" w:rsidP="00146F95"/>
          <w:p w14:paraId="6054AA15" w14:textId="77777777" w:rsidR="004842C8" w:rsidRPr="0059649E" w:rsidRDefault="004842C8" w:rsidP="00146F95"/>
          <w:p w14:paraId="25963CD2" w14:textId="77777777" w:rsidR="00CB1016" w:rsidRDefault="00CB1016" w:rsidP="009D3885"/>
          <w:p w14:paraId="2D3CAEE0" w14:textId="69296A1E" w:rsidR="00685028" w:rsidRPr="0059649E" w:rsidRDefault="00036450" w:rsidP="00074B35">
            <w:pPr>
              <w:rPr>
                <w:color w:val="FFFFFF" w:themeColor="background1"/>
              </w:rPr>
            </w:pPr>
            <w:r w:rsidRPr="0059649E">
              <w:rPr>
                <w:lang w:bidi="es-ES"/>
              </w:rPr>
              <w:t xml:space="preserve"> </w:t>
            </w:r>
          </w:p>
        </w:tc>
      </w:tr>
    </w:tbl>
    <w:p w14:paraId="7F8D2811" w14:textId="30212547" w:rsidR="005E77A1" w:rsidRDefault="004C05FE" w:rsidP="004C05FE">
      <w:pPr>
        <w:pStyle w:val="Ttulo2"/>
      </w:pPr>
      <w:r>
        <w:lastRenderedPageBreak/>
        <w:t>habilidades técnicas</w:t>
      </w:r>
    </w:p>
    <w:p w14:paraId="029FE485" w14:textId="4762E233" w:rsidR="00685028" w:rsidRDefault="00146F95" w:rsidP="00685028">
      <w:r>
        <w:t>Agregar todas las tecnologías con las que ha trabajado y tiene conocimientos</w:t>
      </w:r>
    </w:p>
    <w:p w14:paraId="4697A49A" w14:textId="77777777" w:rsidR="00146F95" w:rsidRDefault="00146F95" w:rsidP="00685028"/>
    <w:p w14:paraId="0F030EE8" w14:textId="028EE0B9" w:rsidR="00685028" w:rsidRDefault="00146F95" w:rsidP="00685028">
      <w:pPr>
        <w:pStyle w:val="Ttulo4"/>
      </w:pPr>
      <w:r>
        <w:t>Lenguajes de Programación</w:t>
      </w:r>
    </w:p>
    <w:p w14:paraId="302204CC" w14:textId="5340BB81" w:rsidR="00685028" w:rsidRDefault="00685028" w:rsidP="00685028">
      <w:r>
        <w:t>Descripción de la habilidad</w:t>
      </w:r>
    </w:p>
    <w:p w14:paraId="4B6BEE06" w14:textId="0EC0A6FE" w:rsidR="00685028" w:rsidRDefault="00685028" w:rsidP="00685028"/>
    <w:p w14:paraId="3279009A" w14:textId="06CD630C" w:rsidR="00146F95" w:rsidRDefault="00146F95" w:rsidP="00146F95">
      <w:pPr>
        <w:pStyle w:val="Ttulo4"/>
      </w:pPr>
      <w:r>
        <w:t xml:space="preserve">Bases de Datos </w:t>
      </w:r>
    </w:p>
    <w:p w14:paraId="6718D056" w14:textId="77777777" w:rsidR="00146F95" w:rsidRDefault="00146F95" w:rsidP="00146F95">
      <w:r>
        <w:t>Descripción de la habilidad</w:t>
      </w:r>
    </w:p>
    <w:p w14:paraId="0FD32682" w14:textId="105D8719" w:rsidR="00146F95" w:rsidRDefault="00146F95" w:rsidP="00685028"/>
    <w:p w14:paraId="014C9B2D" w14:textId="3A787AF8" w:rsidR="00146F95" w:rsidRDefault="00146F95" w:rsidP="00146F95">
      <w:pPr>
        <w:pStyle w:val="Ttulo4"/>
      </w:pPr>
      <w:r>
        <w:t>Frameworks</w:t>
      </w:r>
    </w:p>
    <w:p w14:paraId="72E9B9ED" w14:textId="77777777" w:rsidR="00146F95" w:rsidRDefault="00146F95" w:rsidP="00146F95">
      <w:r>
        <w:t>Descripción de la habilidad</w:t>
      </w:r>
    </w:p>
    <w:p w14:paraId="6F148559" w14:textId="378C8902" w:rsidR="00146F95" w:rsidRDefault="00146F95" w:rsidP="00685028"/>
    <w:p w14:paraId="7574C917" w14:textId="557429A3" w:rsidR="00146F95" w:rsidRDefault="00146F95" w:rsidP="00146F95">
      <w:pPr>
        <w:pStyle w:val="Ttulo4"/>
      </w:pPr>
      <w:r>
        <w:t>Metologias de trabajo</w:t>
      </w:r>
    </w:p>
    <w:p w14:paraId="1C536BDF" w14:textId="77777777" w:rsidR="00146F95" w:rsidRDefault="00146F95" w:rsidP="00146F95">
      <w:r>
        <w:t>Descripción de la habilidad</w:t>
      </w:r>
    </w:p>
    <w:p w14:paraId="2570DA56" w14:textId="646E3724" w:rsidR="00146F95" w:rsidRDefault="00146F95" w:rsidP="00685028"/>
    <w:p w14:paraId="6C02B1AF" w14:textId="7D7CD951" w:rsidR="00146F95" w:rsidRDefault="00146F95" w:rsidP="00146F95">
      <w:pPr>
        <w:pStyle w:val="Ttulo4"/>
      </w:pPr>
      <w:r>
        <w:t>Arquitecturas</w:t>
      </w:r>
    </w:p>
    <w:p w14:paraId="3E6765F5" w14:textId="77777777" w:rsidR="00146F95" w:rsidRDefault="00146F95" w:rsidP="00146F95">
      <w:r>
        <w:t>Descripción de la habilidad</w:t>
      </w:r>
    </w:p>
    <w:p w14:paraId="7346539D" w14:textId="39A9FABA" w:rsidR="00146F95" w:rsidRDefault="00146F95" w:rsidP="00685028"/>
    <w:p w14:paraId="4DAD1518" w14:textId="1DBF6734" w:rsidR="00146F95" w:rsidRDefault="00146F95" w:rsidP="00146F95">
      <w:pPr>
        <w:pStyle w:val="Ttulo4"/>
      </w:pPr>
      <w:r>
        <w:t>BI</w:t>
      </w:r>
    </w:p>
    <w:p w14:paraId="040F0E51" w14:textId="77777777" w:rsidR="00146F95" w:rsidRDefault="00146F95" w:rsidP="00146F95">
      <w:r>
        <w:t>Descripción de la habilidad</w:t>
      </w:r>
    </w:p>
    <w:p w14:paraId="280E9A43" w14:textId="5AC3AE5C" w:rsidR="00D4787B" w:rsidRDefault="00D4787B" w:rsidP="00D4787B">
      <w:pPr>
        <w:pStyle w:val="Ttulo2"/>
      </w:pPr>
      <w:r>
        <w:t>Certificaciones, diplomados y otros cursos</w:t>
      </w:r>
    </w:p>
    <w:p w14:paraId="1B49F431" w14:textId="77777777" w:rsidR="004F4387" w:rsidRDefault="004F4387" w:rsidP="00685028"/>
    <w:p w14:paraId="119546E3" w14:textId="77777777" w:rsidR="00F37956" w:rsidRPr="00A17C93" w:rsidRDefault="00F37956">
      <w:pPr>
        <w:rPr>
          <w:b/>
          <w:bCs/>
        </w:rPr>
      </w:pPr>
    </w:p>
    <w:sectPr w:rsidR="00F37956" w:rsidRPr="00A17C93" w:rsidSect="005964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895B" w14:textId="77777777" w:rsidR="00F8080E" w:rsidRDefault="00F8080E" w:rsidP="000C45FF">
      <w:r>
        <w:separator/>
      </w:r>
    </w:p>
  </w:endnote>
  <w:endnote w:type="continuationSeparator" w:id="0">
    <w:p w14:paraId="2D040C91" w14:textId="77777777" w:rsidR="00F8080E" w:rsidRDefault="00F808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D93C" w14:textId="77777777" w:rsidR="00C81401" w:rsidRDefault="00C814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43AE" w14:textId="77777777" w:rsidR="00C81401" w:rsidRDefault="00C814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B644" w14:textId="77777777" w:rsidR="00C81401" w:rsidRDefault="00C814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43B9" w14:textId="77777777" w:rsidR="00F8080E" w:rsidRDefault="00F8080E" w:rsidP="000C45FF">
      <w:r>
        <w:separator/>
      </w:r>
    </w:p>
  </w:footnote>
  <w:footnote w:type="continuationSeparator" w:id="0">
    <w:p w14:paraId="34EC4D18" w14:textId="77777777" w:rsidR="00F8080E" w:rsidRDefault="00F808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DFBF" w14:textId="10FFAB64" w:rsidR="00C81401" w:rsidRDefault="00000000">
    <w:pPr>
      <w:pStyle w:val="Encabezado"/>
    </w:pPr>
    <w:r>
      <w:rPr>
        <w:noProof/>
      </w:rPr>
      <w:pict w14:anchorId="3B5EC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512094" o:spid="_x0000_s1071" type="#_x0000_t75" style="position:absolute;margin-left:0;margin-top:0;width:630.95pt;height:888.25pt;z-index:-251656192;mso-position-horizontal:center;mso-position-horizontal-relative:margin;mso-position-vertical:center;mso-position-vertical-relative:margin" o:allowincell="f">
          <v:imagedata r:id="rId1" o:title="Formato carta editable-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8A11" w14:textId="3EA3ACD8" w:rsidR="000C45FF" w:rsidRPr="0059649E" w:rsidRDefault="00000000">
    <w:pPr>
      <w:pStyle w:val="Encabezado"/>
    </w:pPr>
    <w:r>
      <w:rPr>
        <w:noProof/>
        <w:lang w:val="en-US" w:eastAsia="zh-CN"/>
      </w:rPr>
      <w:pict w14:anchorId="282ABD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512095" o:spid="_x0000_s1072" type="#_x0000_t75" style="position:absolute;margin-left:0;margin-top:0;width:630.95pt;height:888.25pt;z-index:-251655168;mso-position-horizontal:center;mso-position-horizontal-relative:margin;mso-position-vertical:center;mso-position-vertical-relative:margin" o:allowincell="f">
          <v:imagedata r:id="rId1" o:title="Formato carta editable-04" gain="19661f" blacklevel="22938f"/>
          <w10:wrap anchorx="margin" anchory="margin"/>
        </v:shape>
      </w:pict>
    </w:r>
    <w:r w:rsidR="000C45FF"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CDE08F1" wp14:editId="6D0A04A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4FF" w14:textId="78B4E101" w:rsidR="00C81401" w:rsidRDefault="00000000">
    <w:pPr>
      <w:pStyle w:val="Encabezado"/>
    </w:pPr>
    <w:r>
      <w:rPr>
        <w:noProof/>
      </w:rPr>
      <w:pict w14:anchorId="4E28D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512093" o:spid="_x0000_s1070" type="#_x0000_t75" style="position:absolute;margin-left:0;margin-top:0;width:630.95pt;height:888.25pt;z-index:-251657216;mso-position-horizontal:center;mso-position-horizontal-relative:margin;mso-position-vertical:center;mso-position-vertical-relative:margin" o:allowincell="f">
          <v:imagedata r:id="rId1" o:title="Formato carta editable-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5118266">
    <w:abstractNumId w:val="10"/>
  </w:num>
  <w:num w:numId="2" w16cid:durableId="1213496101">
    <w:abstractNumId w:val="11"/>
  </w:num>
  <w:num w:numId="3" w16cid:durableId="2089883987">
    <w:abstractNumId w:val="8"/>
  </w:num>
  <w:num w:numId="4" w16cid:durableId="1085805312">
    <w:abstractNumId w:val="3"/>
  </w:num>
  <w:num w:numId="5" w16cid:durableId="1132746754">
    <w:abstractNumId w:val="2"/>
  </w:num>
  <w:num w:numId="6" w16cid:durableId="117843526">
    <w:abstractNumId w:val="1"/>
  </w:num>
  <w:num w:numId="7" w16cid:durableId="799808415">
    <w:abstractNumId w:val="0"/>
  </w:num>
  <w:num w:numId="8" w16cid:durableId="1770736505">
    <w:abstractNumId w:val="9"/>
  </w:num>
  <w:num w:numId="9" w16cid:durableId="1636985747">
    <w:abstractNumId w:val="7"/>
  </w:num>
  <w:num w:numId="10" w16cid:durableId="1185290803">
    <w:abstractNumId w:val="6"/>
  </w:num>
  <w:num w:numId="11" w16cid:durableId="576403242">
    <w:abstractNumId w:val="5"/>
  </w:num>
  <w:num w:numId="12" w16cid:durableId="965964287">
    <w:abstractNumId w:val="4"/>
  </w:num>
  <w:num w:numId="13" w16cid:durableId="737047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8"/>
    <w:rsid w:val="00005226"/>
    <w:rsid w:val="00015E6C"/>
    <w:rsid w:val="00017E38"/>
    <w:rsid w:val="0003223A"/>
    <w:rsid w:val="00033871"/>
    <w:rsid w:val="00036450"/>
    <w:rsid w:val="000431CA"/>
    <w:rsid w:val="000470A5"/>
    <w:rsid w:val="00057B9D"/>
    <w:rsid w:val="00074B35"/>
    <w:rsid w:val="00075675"/>
    <w:rsid w:val="0009342D"/>
    <w:rsid w:val="00094499"/>
    <w:rsid w:val="000A55BB"/>
    <w:rsid w:val="000B1987"/>
    <w:rsid w:val="000C3F34"/>
    <w:rsid w:val="000C45FF"/>
    <w:rsid w:val="000C6AD8"/>
    <w:rsid w:val="000E3FD1"/>
    <w:rsid w:val="000E4238"/>
    <w:rsid w:val="000E433C"/>
    <w:rsid w:val="000E63FD"/>
    <w:rsid w:val="000E66CD"/>
    <w:rsid w:val="000F1CDF"/>
    <w:rsid w:val="00112054"/>
    <w:rsid w:val="001230D3"/>
    <w:rsid w:val="00127730"/>
    <w:rsid w:val="00135326"/>
    <w:rsid w:val="00140A9E"/>
    <w:rsid w:val="001424E5"/>
    <w:rsid w:val="00146F95"/>
    <w:rsid w:val="001525E1"/>
    <w:rsid w:val="001618C8"/>
    <w:rsid w:val="00177183"/>
    <w:rsid w:val="00180329"/>
    <w:rsid w:val="00187DB9"/>
    <w:rsid w:val="0019001F"/>
    <w:rsid w:val="00195F1B"/>
    <w:rsid w:val="001A0DB8"/>
    <w:rsid w:val="001A19D4"/>
    <w:rsid w:val="001A74A5"/>
    <w:rsid w:val="001B2ABD"/>
    <w:rsid w:val="001B3F55"/>
    <w:rsid w:val="001D2E56"/>
    <w:rsid w:val="001E0391"/>
    <w:rsid w:val="001E1759"/>
    <w:rsid w:val="001E176B"/>
    <w:rsid w:val="001F0FE2"/>
    <w:rsid w:val="001F1ECC"/>
    <w:rsid w:val="001F2D47"/>
    <w:rsid w:val="002069F4"/>
    <w:rsid w:val="0021585C"/>
    <w:rsid w:val="00216487"/>
    <w:rsid w:val="002400EB"/>
    <w:rsid w:val="002459CB"/>
    <w:rsid w:val="002541A5"/>
    <w:rsid w:val="002559EC"/>
    <w:rsid w:val="00256CF7"/>
    <w:rsid w:val="00275CC9"/>
    <w:rsid w:val="00281FD5"/>
    <w:rsid w:val="00282859"/>
    <w:rsid w:val="002A621B"/>
    <w:rsid w:val="002B1538"/>
    <w:rsid w:val="002B3132"/>
    <w:rsid w:val="002D3CA3"/>
    <w:rsid w:val="002D6567"/>
    <w:rsid w:val="002E3780"/>
    <w:rsid w:val="002F57E7"/>
    <w:rsid w:val="002F5FAF"/>
    <w:rsid w:val="0030481B"/>
    <w:rsid w:val="00305610"/>
    <w:rsid w:val="00306716"/>
    <w:rsid w:val="003140BD"/>
    <w:rsid w:val="003156FC"/>
    <w:rsid w:val="00324A38"/>
    <w:rsid w:val="003254B5"/>
    <w:rsid w:val="00327C71"/>
    <w:rsid w:val="003354AF"/>
    <w:rsid w:val="00341BDA"/>
    <w:rsid w:val="00353EB1"/>
    <w:rsid w:val="0035717D"/>
    <w:rsid w:val="003603B7"/>
    <w:rsid w:val="0037121F"/>
    <w:rsid w:val="003819BC"/>
    <w:rsid w:val="003A4B86"/>
    <w:rsid w:val="003A6B7D"/>
    <w:rsid w:val="003B06CA"/>
    <w:rsid w:val="003B29CF"/>
    <w:rsid w:val="003B589A"/>
    <w:rsid w:val="003C0C3B"/>
    <w:rsid w:val="003D17E1"/>
    <w:rsid w:val="003D5543"/>
    <w:rsid w:val="003F6CC2"/>
    <w:rsid w:val="004071FC"/>
    <w:rsid w:val="004142CD"/>
    <w:rsid w:val="00433438"/>
    <w:rsid w:val="00441104"/>
    <w:rsid w:val="00445947"/>
    <w:rsid w:val="004561E8"/>
    <w:rsid w:val="00456ABE"/>
    <w:rsid w:val="0046074C"/>
    <w:rsid w:val="00476052"/>
    <w:rsid w:val="004813B3"/>
    <w:rsid w:val="004842C8"/>
    <w:rsid w:val="00496591"/>
    <w:rsid w:val="004A49A4"/>
    <w:rsid w:val="004A4E50"/>
    <w:rsid w:val="004B7909"/>
    <w:rsid w:val="004C05FE"/>
    <w:rsid w:val="004C63E4"/>
    <w:rsid w:val="004D0BA9"/>
    <w:rsid w:val="004D2B86"/>
    <w:rsid w:val="004D3011"/>
    <w:rsid w:val="004E322F"/>
    <w:rsid w:val="004E3DA4"/>
    <w:rsid w:val="004E4914"/>
    <w:rsid w:val="004F4387"/>
    <w:rsid w:val="004F5632"/>
    <w:rsid w:val="005120CF"/>
    <w:rsid w:val="00522635"/>
    <w:rsid w:val="005262AC"/>
    <w:rsid w:val="00527F0A"/>
    <w:rsid w:val="005547B2"/>
    <w:rsid w:val="005711CA"/>
    <w:rsid w:val="0058080C"/>
    <w:rsid w:val="005809D3"/>
    <w:rsid w:val="00591AF3"/>
    <w:rsid w:val="00594535"/>
    <w:rsid w:val="0059649E"/>
    <w:rsid w:val="005B0F10"/>
    <w:rsid w:val="005B571B"/>
    <w:rsid w:val="005E08AE"/>
    <w:rsid w:val="005E2D8E"/>
    <w:rsid w:val="005E39D5"/>
    <w:rsid w:val="005E77A1"/>
    <w:rsid w:val="00600670"/>
    <w:rsid w:val="00604ECD"/>
    <w:rsid w:val="006076C6"/>
    <w:rsid w:val="00616651"/>
    <w:rsid w:val="0062123A"/>
    <w:rsid w:val="006271E2"/>
    <w:rsid w:val="006304FB"/>
    <w:rsid w:val="00634341"/>
    <w:rsid w:val="00636117"/>
    <w:rsid w:val="00640B4F"/>
    <w:rsid w:val="0064496C"/>
    <w:rsid w:val="00646E75"/>
    <w:rsid w:val="00667CC1"/>
    <w:rsid w:val="006771D0"/>
    <w:rsid w:val="00685028"/>
    <w:rsid w:val="00685E49"/>
    <w:rsid w:val="006A2A54"/>
    <w:rsid w:val="006C357D"/>
    <w:rsid w:val="006D0E38"/>
    <w:rsid w:val="0070048A"/>
    <w:rsid w:val="00715FCB"/>
    <w:rsid w:val="007211EE"/>
    <w:rsid w:val="00743101"/>
    <w:rsid w:val="00751B0C"/>
    <w:rsid w:val="007527A5"/>
    <w:rsid w:val="00761C90"/>
    <w:rsid w:val="00762F57"/>
    <w:rsid w:val="00771486"/>
    <w:rsid w:val="00774EDE"/>
    <w:rsid w:val="007775E1"/>
    <w:rsid w:val="0078452A"/>
    <w:rsid w:val="007867A0"/>
    <w:rsid w:val="00786A5A"/>
    <w:rsid w:val="007927F5"/>
    <w:rsid w:val="00797377"/>
    <w:rsid w:val="007A0EEF"/>
    <w:rsid w:val="007C3FB9"/>
    <w:rsid w:val="007D14E3"/>
    <w:rsid w:val="007D5881"/>
    <w:rsid w:val="007F72BF"/>
    <w:rsid w:val="00802CA0"/>
    <w:rsid w:val="00807FD4"/>
    <w:rsid w:val="00832334"/>
    <w:rsid w:val="0087269A"/>
    <w:rsid w:val="008778BF"/>
    <w:rsid w:val="00880F38"/>
    <w:rsid w:val="00896CF9"/>
    <w:rsid w:val="008A1202"/>
    <w:rsid w:val="008B2AA3"/>
    <w:rsid w:val="008B4C80"/>
    <w:rsid w:val="008B5D83"/>
    <w:rsid w:val="008B6AEA"/>
    <w:rsid w:val="008D3257"/>
    <w:rsid w:val="008F2341"/>
    <w:rsid w:val="0090190A"/>
    <w:rsid w:val="00912BDF"/>
    <w:rsid w:val="00914D51"/>
    <w:rsid w:val="009260CD"/>
    <w:rsid w:val="009410E5"/>
    <w:rsid w:val="00952C25"/>
    <w:rsid w:val="00984213"/>
    <w:rsid w:val="00984873"/>
    <w:rsid w:val="009A09AC"/>
    <w:rsid w:val="009B2F32"/>
    <w:rsid w:val="009B62E0"/>
    <w:rsid w:val="009C1B6C"/>
    <w:rsid w:val="009C3E18"/>
    <w:rsid w:val="009C4FA9"/>
    <w:rsid w:val="009D3885"/>
    <w:rsid w:val="009E25B9"/>
    <w:rsid w:val="009E3323"/>
    <w:rsid w:val="009E6B61"/>
    <w:rsid w:val="00A03267"/>
    <w:rsid w:val="00A17C93"/>
    <w:rsid w:val="00A20F74"/>
    <w:rsid w:val="00A2118D"/>
    <w:rsid w:val="00A47E39"/>
    <w:rsid w:val="00A5240E"/>
    <w:rsid w:val="00A67B78"/>
    <w:rsid w:val="00A67D95"/>
    <w:rsid w:val="00A74BE7"/>
    <w:rsid w:val="00A85455"/>
    <w:rsid w:val="00A87941"/>
    <w:rsid w:val="00A97941"/>
    <w:rsid w:val="00AA3352"/>
    <w:rsid w:val="00AC1A8A"/>
    <w:rsid w:val="00AD76E2"/>
    <w:rsid w:val="00B20152"/>
    <w:rsid w:val="00B30880"/>
    <w:rsid w:val="00B359E4"/>
    <w:rsid w:val="00B40133"/>
    <w:rsid w:val="00B515CA"/>
    <w:rsid w:val="00B57D98"/>
    <w:rsid w:val="00B6551D"/>
    <w:rsid w:val="00B66828"/>
    <w:rsid w:val="00B66AF8"/>
    <w:rsid w:val="00B70850"/>
    <w:rsid w:val="00B72668"/>
    <w:rsid w:val="00B7448B"/>
    <w:rsid w:val="00B777EE"/>
    <w:rsid w:val="00B80078"/>
    <w:rsid w:val="00BB4DE0"/>
    <w:rsid w:val="00C00928"/>
    <w:rsid w:val="00C066B6"/>
    <w:rsid w:val="00C21DE6"/>
    <w:rsid w:val="00C3129A"/>
    <w:rsid w:val="00C37BA1"/>
    <w:rsid w:val="00C406AF"/>
    <w:rsid w:val="00C453A0"/>
    <w:rsid w:val="00C46544"/>
    <w:rsid w:val="00C4674C"/>
    <w:rsid w:val="00C506CF"/>
    <w:rsid w:val="00C72BED"/>
    <w:rsid w:val="00C81401"/>
    <w:rsid w:val="00C92A20"/>
    <w:rsid w:val="00C93350"/>
    <w:rsid w:val="00C9578B"/>
    <w:rsid w:val="00C9611F"/>
    <w:rsid w:val="00CB0055"/>
    <w:rsid w:val="00CB1016"/>
    <w:rsid w:val="00CB51DA"/>
    <w:rsid w:val="00CB64F2"/>
    <w:rsid w:val="00CC0C6D"/>
    <w:rsid w:val="00CC2FA4"/>
    <w:rsid w:val="00CD0BBC"/>
    <w:rsid w:val="00CD43B3"/>
    <w:rsid w:val="00CD59A5"/>
    <w:rsid w:val="00CD767F"/>
    <w:rsid w:val="00CD783D"/>
    <w:rsid w:val="00CF42E3"/>
    <w:rsid w:val="00D04BFE"/>
    <w:rsid w:val="00D07B79"/>
    <w:rsid w:val="00D2522B"/>
    <w:rsid w:val="00D30216"/>
    <w:rsid w:val="00D34BE5"/>
    <w:rsid w:val="00D422DE"/>
    <w:rsid w:val="00D46FA9"/>
    <w:rsid w:val="00D4787B"/>
    <w:rsid w:val="00D5459D"/>
    <w:rsid w:val="00D57A2A"/>
    <w:rsid w:val="00D57B55"/>
    <w:rsid w:val="00D6198C"/>
    <w:rsid w:val="00D8268E"/>
    <w:rsid w:val="00DA1F4D"/>
    <w:rsid w:val="00DA1F84"/>
    <w:rsid w:val="00DB1C02"/>
    <w:rsid w:val="00DC1426"/>
    <w:rsid w:val="00DD172A"/>
    <w:rsid w:val="00DD3A62"/>
    <w:rsid w:val="00DE5074"/>
    <w:rsid w:val="00DF3D48"/>
    <w:rsid w:val="00E00E33"/>
    <w:rsid w:val="00E062F6"/>
    <w:rsid w:val="00E1665F"/>
    <w:rsid w:val="00E16BAF"/>
    <w:rsid w:val="00E25A26"/>
    <w:rsid w:val="00E271A1"/>
    <w:rsid w:val="00E3238F"/>
    <w:rsid w:val="00E329E5"/>
    <w:rsid w:val="00E33D08"/>
    <w:rsid w:val="00E4381A"/>
    <w:rsid w:val="00E4419B"/>
    <w:rsid w:val="00E55D74"/>
    <w:rsid w:val="00E56BF5"/>
    <w:rsid w:val="00E66574"/>
    <w:rsid w:val="00E66DC5"/>
    <w:rsid w:val="00E7265B"/>
    <w:rsid w:val="00E80788"/>
    <w:rsid w:val="00E842BD"/>
    <w:rsid w:val="00E86B2B"/>
    <w:rsid w:val="00E90536"/>
    <w:rsid w:val="00E948CC"/>
    <w:rsid w:val="00E950B5"/>
    <w:rsid w:val="00EA18A6"/>
    <w:rsid w:val="00EA1B02"/>
    <w:rsid w:val="00EA1B64"/>
    <w:rsid w:val="00EA471C"/>
    <w:rsid w:val="00EA5A96"/>
    <w:rsid w:val="00EB6083"/>
    <w:rsid w:val="00ED290D"/>
    <w:rsid w:val="00EE4C8D"/>
    <w:rsid w:val="00F13101"/>
    <w:rsid w:val="00F154E1"/>
    <w:rsid w:val="00F25755"/>
    <w:rsid w:val="00F261AC"/>
    <w:rsid w:val="00F3732C"/>
    <w:rsid w:val="00F37956"/>
    <w:rsid w:val="00F60274"/>
    <w:rsid w:val="00F60F46"/>
    <w:rsid w:val="00F77FB9"/>
    <w:rsid w:val="00F805D4"/>
    <w:rsid w:val="00F8080E"/>
    <w:rsid w:val="00F911AF"/>
    <w:rsid w:val="00F94526"/>
    <w:rsid w:val="00FA706A"/>
    <w:rsid w:val="00FB068F"/>
    <w:rsid w:val="00FB4F57"/>
    <w:rsid w:val="00FB7A76"/>
    <w:rsid w:val="00FC23E9"/>
    <w:rsid w:val="00FC3F8F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5F29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28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4B8123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65AD2F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4B8123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4B8123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25517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25517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4B8123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4B8123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4B8123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5AD2F" w:themeColor="accent1"/>
        <w:bottom w:val="single" w:sz="8" w:space="0" w:color="65AD2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AD2F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5AD2F" w:themeColor="accent1"/>
          <w:bottom w:val="single" w:sz="8" w:space="0" w:color="65AD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AD2F" w:themeColor="accent1"/>
          <w:bottom w:val="single" w:sz="8" w:space="0" w:color="65AD2F" w:themeColor="accent1"/>
        </w:tcBorders>
      </w:tcPr>
    </w:tblStylePr>
    <w:tblStylePr w:type="band1Vert">
      <w:tblPr/>
      <w:tcPr>
        <w:shd w:val="clear" w:color="auto" w:fill="D8EFC6" w:themeFill="accent1" w:themeFillTint="3F"/>
      </w:tcPr>
    </w:tblStylePr>
    <w:tblStylePr w:type="band1Horz">
      <w:tblPr/>
      <w:tcPr>
        <w:shd w:val="clear" w:color="auto" w:fill="D8EFC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5AD2F" w:themeColor="accent2"/>
        <w:bottom w:val="single" w:sz="8" w:space="0" w:color="65AD2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AD2F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5AD2F" w:themeColor="accent2"/>
          <w:bottom w:val="single" w:sz="8" w:space="0" w:color="65AD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AD2F" w:themeColor="accent2"/>
          <w:bottom w:val="single" w:sz="8" w:space="0" w:color="65AD2F" w:themeColor="accent2"/>
        </w:tcBorders>
      </w:tcPr>
    </w:tblStylePr>
    <w:tblStylePr w:type="band1Vert">
      <w:tblPr/>
      <w:tcPr>
        <w:shd w:val="clear" w:color="auto" w:fill="D8EFC6" w:themeFill="accent2" w:themeFillTint="3F"/>
      </w:tcPr>
    </w:tblStylePr>
    <w:tblStylePr w:type="band1Horz">
      <w:tblPr/>
      <w:tcPr>
        <w:shd w:val="clear" w:color="auto" w:fill="D8EFC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ABF4B" w:themeColor="accent3"/>
        <w:bottom w:val="single" w:sz="8" w:space="0" w:color="6ABF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F4B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ABF4B" w:themeColor="accent3"/>
          <w:bottom w:val="single" w:sz="8" w:space="0" w:color="6ABF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F4B" w:themeColor="accent3"/>
          <w:bottom w:val="single" w:sz="8" w:space="0" w:color="6ABF4B" w:themeColor="accent3"/>
        </w:tcBorders>
      </w:tcPr>
    </w:tblStylePr>
    <w:tblStylePr w:type="band1Vert">
      <w:tblPr/>
      <w:tcPr>
        <w:shd w:val="clear" w:color="auto" w:fill="DAEFD2" w:themeFill="accent3" w:themeFillTint="3F"/>
      </w:tcPr>
    </w:tblStylePr>
    <w:tblStylePr w:type="band1Horz">
      <w:tblPr/>
      <w:tcPr>
        <w:shd w:val="clear" w:color="auto" w:fill="DAEFD2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5AD2F" w:themeColor="accent4"/>
        <w:bottom w:val="single" w:sz="8" w:space="0" w:color="65AD2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AD2F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5AD2F" w:themeColor="accent4"/>
          <w:bottom w:val="single" w:sz="8" w:space="0" w:color="65AD2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AD2F" w:themeColor="accent4"/>
          <w:bottom w:val="single" w:sz="8" w:space="0" w:color="65AD2F" w:themeColor="accent4"/>
        </w:tcBorders>
      </w:tcPr>
    </w:tblStylePr>
    <w:tblStylePr w:type="band1Vert">
      <w:tblPr/>
      <w:tcPr>
        <w:shd w:val="clear" w:color="auto" w:fill="D8EFC6" w:themeFill="accent4" w:themeFillTint="3F"/>
      </w:tcPr>
    </w:tblStylePr>
    <w:tblStylePr w:type="band1Horz">
      <w:tblPr/>
      <w:tcPr>
        <w:shd w:val="clear" w:color="auto" w:fill="D8EFC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5AD2F" w:themeColor="accent5"/>
        <w:bottom w:val="single" w:sz="8" w:space="0" w:color="65AD2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AD2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5AD2F" w:themeColor="accent5"/>
          <w:bottom w:val="single" w:sz="8" w:space="0" w:color="65AD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AD2F" w:themeColor="accent5"/>
          <w:bottom w:val="single" w:sz="8" w:space="0" w:color="65AD2F" w:themeColor="accent5"/>
        </w:tcBorders>
      </w:tcPr>
    </w:tblStylePr>
    <w:tblStylePr w:type="band1Vert">
      <w:tblPr/>
      <w:tcPr>
        <w:shd w:val="clear" w:color="auto" w:fill="D8EFC6" w:themeFill="accent5" w:themeFillTint="3F"/>
      </w:tcPr>
    </w:tblStylePr>
    <w:tblStylePr w:type="band1Horz">
      <w:tblPr/>
      <w:tcPr>
        <w:shd w:val="clear" w:color="auto" w:fill="D8EFC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65AD2F" w:themeColor="accent6"/>
        <w:bottom w:val="single" w:sz="8" w:space="0" w:color="65AD2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AD2F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5AD2F" w:themeColor="accent6"/>
          <w:bottom w:val="single" w:sz="8" w:space="0" w:color="65AD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AD2F" w:themeColor="accent6"/>
          <w:bottom w:val="single" w:sz="8" w:space="0" w:color="65AD2F" w:themeColor="accent6"/>
        </w:tcBorders>
      </w:tcPr>
    </w:tblStylePr>
    <w:tblStylePr w:type="band1Vert">
      <w:tblPr/>
      <w:tcPr>
        <w:shd w:val="clear" w:color="auto" w:fill="D8EFC6" w:themeFill="accent6" w:themeFillTint="3F"/>
      </w:tcPr>
    </w:tblStylePr>
    <w:tblStylePr w:type="band1Horz">
      <w:tblPr/>
      <w:tcPr>
        <w:shd w:val="clear" w:color="auto" w:fill="D8EFC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1"/>
        <w:left w:val="single" w:sz="8" w:space="0" w:color="65AD2F" w:themeColor="accent1"/>
        <w:bottom w:val="single" w:sz="8" w:space="0" w:color="65AD2F" w:themeColor="accent1"/>
        <w:right w:val="single" w:sz="8" w:space="0" w:color="65AD2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AD2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AD2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AD2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F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2"/>
        <w:left w:val="single" w:sz="8" w:space="0" w:color="65AD2F" w:themeColor="accent2"/>
        <w:bottom w:val="single" w:sz="8" w:space="0" w:color="65AD2F" w:themeColor="accent2"/>
        <w:right w:val="single" w:sz="8" w:space="0" w:color="65AD2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AD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AD2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AD2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F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ABF4B" w:themeColor="accent3"/>
        <w:left w:val="single" w:sz="8" w:space="0" w:color="6ABF4B" w:themeColor="accent3"/>
        <w:bottom w:val="single" w:sz="8" w:space="0" w:color="6ABF4B" w:themeColor="accent3"/>
        <w:right w:val="single" w:sz="8" w:space="0" w:color="6ABF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F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F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F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F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F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4"/>
        <w:left w:val="single" w:sz="8" w:space="0" w:color="65AD2F" w:themeColor="accent4"/>
        <w:bottom w:val="single" w:sz="8" w:space="0" w:color="65AD2F" w:themeColor="accent4"/>
        <w:right w:val="single" w:sz="8" w:space="0" w:color="65AD2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AD2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AD2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AD2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F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5"/>
        <w:left w:val="single" w:sz="8" w:space="0" w:color="65AD2F" w:themeColor="accent5"/>
        <w:bottom w:val="single" w:sz="8" w:space="0" w:color="65AD2F" w:themeColor="accent5"/>
        <w:right w:val="single" w:sz="8" w:space="0" w:color="65AD2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AD2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AD2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AD2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F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6"/>
        <w:left w:val="single" w:sz="8" w:space="0" w:color="65AD2F" w:themeColor="accent6"/>
        <w:bottom w:val="single" w:sz="8" w:space="0" w:color="65AD2F" w:themeColor="accent6"/>
        <w:right w:val="single" w:sz="8" w:space="0" w:color="65AD2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AD2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AD2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AD2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F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1" w:themeTint="BF"/>
        <w:left w:val="single" w:sz="8" w:space="0" w:color="89D054" w:themeColor="accent1" w:themeTint="BF"/>
        <w:bottom w:val="single" w:sz="8" w:space="0" w:color="89D054" w:themeColor="accent1" w:themeTint="BF"/>
        <w:right w:val="single" w:sz="8" w:space="0" w:color="89D054" w:themeColor="accent1" w:themeTint="BF"/>
        <w:insideH w:val="single" w:sz="8" w:space="0" w:color="89D0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054" w:themeColor="accent1" w:themeTint="BF"/>
          <w:left w:val="single" w:sz="8" w:space="0" w:color="89D054" w:themeColor="accent1" w:themeTint="BF"/>
          <w:bottom w:val="single" w:sz="8" w:space="0" w:color="89D054" w:themeColor="accent1" w:themeTint="BF"/>
          <w:right w:val="single" w:sz="8" w:space="0" w:color="89D054" w:themeColor="accent1" w:themeTint="BF"/>
          <w:insideH w:val="nil"/>
          <w:insideV w:val="nil"/>
        </w:tcBorders>
        <w:shd w:val="clear" w:color="auto" w:fill="65AD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054" w:themeColor="accent1" w:themeTint="BF"/>
          <w:left w:val="single" w:sz="8" w:space="0" w:color="89D054" w:themeColor="accent1" w:themeTint="BF"/>
          <w:bottom w:val="single" w:sz="8" w:space="0" w:color="89D054" w:themeColor="accent1" w:themeTint="BF"/>
          <w:right w:val="single" w:sz="8" w:space="0" w:color="89D0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F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2" w:themeTint="BF"/>
        <w:left w:val="single" w:sz="8" w:space="0" w:color="89D054" w:themeColor="accent2" w:themeTint="BF"/>
        <w:bottom w:val="single" w:sz="8" w:space="0" w:color="89D054" w:themeColor="accent2" w:themeTint="BF"/>
        <w:right w:val="single" w:sz="8" w:space="0" w:color="89D054" w:themeColor="accent2" w:themeTint="BF"/>
        <w:insideH w:val="single" w:sz="8" w:space="0" w:color="89D0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054" w:themeColor="accent2" w:themeTint="BF"/>
          <w:left w:val="single" w:sz="8" w:space="0" w:color="89D054" w:themeColor="accent2" w:themeTint="BF"/>
          <w:bottom w:val="single" w:sz="8" w:space="0" w:color="89D054" w:themeColor="accent2" w:themeTint="BF"/>
          <w:right w:val="single" w:sz="8" w:space="0" w:color="89D054" w:themeColor="accent2" w:themeTint="BF"/>
          <w:insideH w:val="nil"/>
          <w:insideV w:val="nil"/>
        </w:tcBorders>
        <w:shd w:val="clear" w:color="auto" w:fill="65AD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054" w:themeColor="accent2" w:themeTint="BF"/>
          <w:left w:val="single" w:sz="8" w:space="0" w:color="89D054" w:themeColor="accent2" w:themeTint="BF"/>
          <w:bottom w:val="single" w:sz="8" w:space="0" w:color="89D054" w:themeColor="accent2" w:themeTint="BF"/>
          <w:right w:val="single" w:sz="8" w:space="0" w:color="89D0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F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FCF78" w:themeColor="accent3" w:themeTint="BF"/>
        <w:left w:val="single" w:sz="8" w:space="0" w:color="8FCF78" w:themeColor="accent3" w:themeTint="BF"/>
        <w:bottom w:val="single" w:sz="8" w:space="0" w:color="8FCF78" w:themeColor="accent3" w:themeTint="BF"/>
        <w:right w:val="single" w:sz="8" w:space="0" w:color="8FCF78" w:themeColor="accent3" w:themeTint="BF"/>
        <w:insideH w:val="single" w:sz="8" w:space="0" w:color="8FCF7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F78" w:themeColor="accent3" w:themeTint="BF"/>
          <w:left w:val="single" w:sz="8" w:space="0" w:color="8FCF78" w:themeColor="accent3" w:themeTint="BF"/>
          <w:bottom w:val="single" w:sz="8" w:space="0" w:color="8FCF78" w:themeColor="accent3" w:themeTint="BF"/>
          <w:right w:val="single" w:sz="8" w:space="0" w:color="8FCF78" w:themeColor="accent3" w:themeTint="BF"/>
          <w:insideH w:val="nil"/>
          <w:insideV w:val="nil"/>
        </w:tcBorders>
        <w:shd w:val="clear" w:color="auto" w:fill="6ABF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F78" w:themeColor="accent3" w:themeTint="BF"/>
          <w:left w:val="single" w:sz="8" w:space="0" w:color="8FCF78" w:themeColor="accent3" w:themeTint="BF"/>
          <w:bottom w:val="single" w:sz="8" w:space="0" w:color="8FCF78" w:themeColor="accent3" w:themeTint="BF"/>
          <w:right w:val="single" w:sz="8" w:space="0" w:color="8FCF7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F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4" w:themeTint="BF"/>
        <w:left w:val="single" w:sz="8" w:space="0" w:color="89D054" w:themeColor="accent4" w:themeTint="BF"/>
        <w:bottom w:val="single" w:sz="8" w:space="0" w:color="89D054" w:themeColor="accent4" w:themeTint="BF"/>
        <w:right w:val="single" w:sz="8" w:space="0" w:color="89D054" w:themeColor="accent4" w:themeTint="BF"/>
        <w:insideH w:val="single" w:sz="8" w:space="0" w:color="89D05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054" w:themeColor="accent4" w:themeTint="BF"/>
          <w:left w:val="single" w:sz="8" w:space="0" w:color="89D054" w:themeColor="accent4" w:themeTint="BF"/>
          <w:bottom w:val="single" w:sz="8" w:space="0" w:color="89D054" w:themeColor="accent4" w:themeTint="BF"/>
          <w:right w:val="single" w:sz="8" w:space="0" w:color="89D054" w:themeColor="accent4" w:themeTint="BF"/>
          <w:insideH w:val="nil"/>
          <w:insideV w:val="nil"/>
        </w:tcBorders>
        <w:shd w:val="clear" w:color="auto" w:fill="65AD2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054" w:themeColor="accent4" w:themeTint="BF"/>
          <w:left w:val="single" w:sz="8" w:space="0" w:color="89D054" w:themeColor="accent4" w:themeTint="BF"/>
          <w:bottom w:val="single" w:sz="8" w:space="0" w:color="89D054" w:themeColor="accent4" w:themeTint="BF"/>
          <w:right w:val="single" w:sz="8" w:space="0" w:color="89D05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F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5" w:themeTint="BF"/>
        <w:left w:val="single" w:sz="8" w:space="0" w:color="89D054" w:themeColor="accent5" w:themeTint="BF"/>
        <w:bottom w:val="single" w:sz="8" w:space="0" w:color="89D054" w:themeColor="accent5" w:themeTint="BF"/>
        <w:right w:val="single" w:sz="8" w:space="0" w:color="89D054" w:themeColor="accent5" w:themeTint="BF"/>
        <w:insideH w:val="single" w:sz="8" w:space="0" w:color="89D0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054" w:themeColor="accent5" w:themeTint="BF"/>
          <w:left w:val="single" w:sz="8" w:space="0" w:color="89D054" w:themeColor="accent5" w:themeTint="BF"/>
          <w:bottom w:val="single" w:sz="8" w:space="0" w:color="89D054" w:themeColor="accent5" w:themeTint="BF"/>
          <w:right w:val="single" w:sz="8" w:space="0" w:color="89D054" w:themeColor="accent5" w:themeTint="BF"/>
          <w:insideH w:val="nil"/>
          <w:insideV w:val="nil"/>
        </w:tcBorders>
        <w:shd w:val="clear" w:color="auto" w:fill="65AD2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054" w:themeColor="accent5" w:themeTint="BF"/>
          <w:left w:val="single" w:sz="8" w:space="0" w:color="89D054" w:themeColor="accent5" w:themeTint="BF"/>
          <w:bottom w:val="single" w:sz="8" w:space="0" w:color="89D054" w:themeColor="accent5" w:themeTint="BF"/>
          <w:right w:val="single" w:sz="8" w:space="0" w:color="89D0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F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6" w:themeTint="BF"/>
        <w:left w:val="single" w:sz="8" w:space="0" w:color="89D054" w:themeColor="accent6" w:themeTint="BF"/>
        <w:bottom w:val="single" w:sz="8" w:space="0" w:color="89D054" w:themeColor="accent6" w:themeTint="BF"/>
        <w:right w:val="single" w:sz="8" w:space="0" w:color="89D054" w:themeColor="accent6" w:themeTint="BF"/>
        <w:insideH w:val="single" w:sz="8" w:space="0" w:color="89D0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054" w:themeColor="accent6" w:themeTint="BF"/>
          <w:left w:val="single" w:sz="8" w:space="0" w:color="89D054" w:themeColor="accent6" w:themeTint="BF"/>
          <w:bottom w:val="single" w:sz="8" w:space="0" w:color="89D054" w:themeColor="accent6" w:themeTint="BF"/>
          <w:right w:val="single" w:sz="8" w:space="0" w:color="89D054" w:themeColor="accent6" w:themeTint="BF"/>
          <w:insideH w:val="nil"/>
          <w:insideV w:val="nil"/>
        </w:tcBorders>
        <w:shd w:val="clear" w:color="auto" w:fill="65AD2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054" w:themeColor="accent6" w:themeTint="BF"/>
          <w:left w:val="single" w:sz="8" w:space="0" w:color="89D054" w:themeColor="accent6" w:themeTint="BF"/>
          <w:bottom w:val="single" w:sz="8" w:space="0" w:color="89D054" w:themeColor="accent6" w:themeTint="BF"/>
          <w:right w:val="single" w:sz="8" w:space="0" w:color="89D0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F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F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AD2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AD2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AD2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AD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AD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AD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F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F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F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AD2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AD2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AD2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AD2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AD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AD2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AD2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AD2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AD2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1" w:themeTint="BF"/>
        <w:left w:val="single" w:sz="8" w:space="0" w:color="89D054" w:themeColor="accent1" w:themeTint="BF"/>
        <w:bottom w:val="single" w:sz="8" w:space="0" w:color="89D054" w:themeColor="accent1" w:themeTint="BF"/>
        <w:right w:val="single" w:sz="8" w:space="0" w:color="89D054" w:themeColor="accent1" w:themeTint="BF"/>
        <w:insideH w:val="single" w:sz="8" w:space="0" w:color="89D054" w:themeColor="accent1" w:themeTint="BF"/>
        <w:insideV w:val="single" w:sz="8" w:space="0" w:color="89D054" w:themeColor="accent1" w:themeTint="BF"/>
      </w:tblBorders>
    </w:tblPr>
    <w:tcPr>
      <w:shd w:val="clear" w:color="auto" w:fill="D8EF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0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08D" w:themeFill="accent1" w:themeFillTint="7F"/>
      </w:tcPr>
    </w:tblStylePr>
    <w:tblStylePr w:type="band1Horz">
      <w:tblPr/>
      <w:tcPr>
        <w:shd w:val="clear" w:color="auto" w:fill="B0E08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2" w:themeTint="BF"/>
        <w:left w:val="single" w:sz="8" w:space="0" w:color="89D054" w:themeColor="accent2" w:themeTint="BF"/>
        <w:bottom w:val="single" w:sz="8" w:space="0" w:color="89D054" w:themeColor="accent2" w:themeTint="BF"/>
        <w:right w:val="single" w:sz="8" w:space="0" w:color="89D054" w:themeColor="accent2" w:themeTint="BF"/>
        <w:insideH w:val="single" w:sz="8" w:space="0" w:color="89D054" w:themeColor="accent2" w:themeTint="BF"/>
        <w:insideV w:val="single" w:sz="8" w:space="0" w:color="89D054" w:themeColor="accent2" w:themeTint="BF"/>
      </w:tblBorders>
    </w:tblPr>
    <w:tcPr>
      <w:shd w:val="clear" w:color="auto" w:fill="D8EF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05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08D" w:themeFill="accent2" w:themeFillTint="7F"/>
      </w:tcPr>
    </w:tblStylePr>
    <w:tblStylePr w:type="band1Horz">
      <w:tblPr/>
      <w:tcPr>
        <w:shd w:val="clear" w:color="auto" w:fill="B0E08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FCF78" w:themeColor="accent3" w:themeTint="BF"/>
        <w:left w:val="single" w:sz="8" w:space="0" w:color="8FCF78" w:themeColor="accent3" w:themeTint="BF"/>
        <w:bottom w:val="single" w:sz="8" w:space="0" w:color="8FCF78" w:themeColor="accent3" w:themeTint="BF"/>
        <w:right w:val="single" w:sz="8" w:space="0" w:color="8FCF78" w:themeColor="accent3" w:themeTint="BF"/>
        <w:insideH w:val="single" w:sz="8" w:space="0" w:color="8FCF78" w:themeColor="accent3" w:themeTint="BF"/>
        <w:insideV w:val="single" w:sz="8" w:space="0" w:color="8FCF78" w:themeColor="accent3" w:themeTint="BF"/>
      </w:tblBorders>
    </w:tblPr>
    <w:tcPr>
      <w:shd w:val="clear" w:color="auto" w:fill="DAEF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F7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FA5" w:themeFill="accent3" w:themeFillTint="7F"/>
      </w:tcPr>
    </w:tblStylePr>
    <w:tblStylePr w:type="band1Horz">
      <w:tblPr/>
      <w:tcPr>
        <w:shd w:val="clear" w:color="auto" w:fill="B4DFA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4" w:themeTint="BF"/>
        <w:left w:val="single" w:sz="8" w:space="0" w:color="89D054" w:themeColor="accent4" w:themeTint="BF"/>
        <w:bottom w:val="single" w:sz="8" w:space="0" w:color="89D054" w:themeColor="accent4" w:themeTint="BF"/>
        <w:right w:val="single" w:sz="8" w:space="0" w:color="89D054" w:themeColor="accent4" w:themeTint="BF"/>
        <w:insideH w:val="single" w:sz="8" w:space="0" w:color="89D054" w:themeColor="accent4" w:themeTint="BF"/>
        <w:insideV w:val="single" w:sz="8" w:space="0" w:color="89D054" w:themeColor="accent4" w:themeTint="BF"/>
      </w:tblBorders>
    </w:tblPr>
    <w:tcPr>
      <w:shd w:val="clear" w:color="auto" w:fill="D8EF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05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08D" w:themeFill="accent4" w:themeFillTint="7F"/>
      </w:tcPr>
    </w:tblStylePr>
    <w:tblStylePr w:type="band1Horz">
      <w:tblPr/>
      <w:tcPr>
        <w:shd w:val="clear" w:color="auto" w:fill="B0E08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5" w:themeTint="BF"/>
        <w:left w:val="single" w:sz="8" w:space="0" w:color="89D054" w:themeColor="accent5" w:themeTint="BF"/>
        <w:bottom w:val="single" w:sz="8" w:space="0" w:color="89D054" w:themeColor="accent5" w:themeTint="BF"/>
        <w:right w:val="single" w:sz="8" w:space="0" w:color="89D054" w:themeColor="accent5" w:themeTint="BF"/>
        <w:insideH w:val="single" w:sz="8" w:space="0" w:color="89D054" w:themeColor="accent5" w:themeTint="BF"/>
        <w:insideV w:val="single" w:sz="8" w:space="0" w:color="89D054" w:themeColor="accent5" w:themeTint="BF"/>
      </w:tblBorders>
    </w:tblPr>
    <w:tcPr>
      <w:shd w:val="clear" w:color="auto" w:fill="D8EF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0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08D" w:themeFill="accent5" w:themeFillTint="7F"/>
      </w:tcPr>
    </w:tblStylePr>
    <w:tblStylePr w:type="band1Horz">
      <w:tblPr/>
      <w:tcPr>
        <w:shd w:val="clear" w:color="auto" w:fill="B0E08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89D054" w:themeColor="accent6" w:themeTint="BF"/>
        <w:left w:val="single" w:sz="8" w:space="0" w:color="89D054" w:themeColor="accent6" w:themeTint="BF"/>
        <w:bottom w:val="single" w:sz="8" w:space="0" w:color="89D054" w:themeColor="accent6" w:themeTint="BF"/>
        <w:right w:val="single" w:sz="8" w:space="0" w:color="89D054" w:themeColor="accent6" w:themeTint="BF"/>
        <w:insideH w:val="single" w:sz="8" w:space="0" w:color="89D054" w:themeColor="accent6" w:themeTint="BF"/>
        <w:insideV w:val="single" w:sz="8" w:space="0" w:color="89D054" w:themeColor="accent6" w:themeTint="BF"/>
      </w:tblBorders>
    </w:tblPr>
    <w:tcPr>
      <w:shd w:val="clear" w:color="auto" w:fill="D8EF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0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08D" w:themeFill="accent6" w:themeFillTint="7F"/>
      </w:tcPr>
    </w:tblStylePr>
    <w:tblStylePr w:type="band1Horz">
      <w:tblPr/>
      <w:tcPr>
        <w:shd w:val="clear" w:color="auto" w:fill="B0E08D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1"/>
        <w:left w:val="single" w:sz="8" w:space="0" w:color="65AD2F" w:themeColor="accent1"/>
        <w:bottom w:val="single" w:sz="8" w:space="0" w:color="65AD2F" w:themeColor="accent1"/>
        <w:right w:val="single" w:sz="8" w:space="0" w:color="65AD2F" w:themeColor="accent1"/>
        <w:insideH w:val="single" w:sz="8" w:space="0" w:color="65AD2F" w:themeColor="accent1"/>
        <w:insideV w:val="single" w:sz="8" w:space="0" w:color="65AD2F" w:themeColor="accent1"/>
      </w:tblBorders>
    </w:tblPr>
    <w:tcPr>
      <w:shd w:val="clear" w:color="auto" w:fill="D8EF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2D1" w:themeFill="accent1" w:themeFillTint="33"/>
      </w:tcPr>
    </w:tblStylePr>
    <w:tblStylePr w:type="band1Vert">
      <w:tblPr/>
      <w:tcPr>
        <w:shd w:val="clear" w:color="auto" w:fill="B0E08D" w:themeFill="accent1" w:themeFillTint="7F"/>
      </w:tcPr>
    </w:tblStylePr>
    <w:tblStylePr w:type="band1Horz">
      <w:tblPr/>
      <w:tcPr>
        <w:tcBorders>
          <w:insideH w:val="single" w:sz="6" w:space="0" w:color="65AD2F" w:themeColor="accent1"/>
          <w:insideV w:val="single" w:sz="6" w:space="0" w:color="65AD2F" w:themeColor="accent1"/>
        </w:tcBorders>
        <w:shd w:val="clear" w:color="auto" w:fill="B0E0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2"/>
        <w:left w:val="single" w:sz="8" w:space="0" w:color="65AD2F" w:themeColor="accent2"/>
        <w:bottom w:val="single" w:sz="8" w:space="0" w:color="65AD2F" w:themeColor="accent2"/>
        <w:right w:val="single" w:sz="8" w:space="0" w:color="65AD2F" w:themeColor="accent2"/>
        <w:insideH w:val="single" w:sz="8" w:space="0" w:color="65AD2F" w:themeColor="accent2"/>
        <w:insideV w:val="single" w:sz="8" w:space="0" w:color="65AD2F" w:themeColor="accent2"/>
      </w:tblBorders>
    </w:tblPr>
    <w:tcPr>
      <w:shd w:val="clear" w:color="auto" w:fill="D8EF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2D1" w:themeFill="accent2" w:themeFillTint="33"/>
      </w:tcPr>
    </w:tblStylePr>
    <w:tblStylePr w:type="band1Vert">
      <w:tblPr/>
      <w:tcPr>
        <w:shd w:val="clear" w:color="auto" w:fill="B0E08D" w:themeFill="accent2" w:themeFillTint="7F"/>
      </w:tcPr>
    </w:tblStylePr>
    <w:tblStylePr w:type="band1Horz">
      <w:tblPr/>
      <w:tcPr>
        <w:tcBorders>
          <w:insideH w:val="single" w:sz="6" w:space="0" w:color="65AD2F" w:themeColor="accent2"/>
          <w:insideV w:val="single" w:sz="6" w:space="0" w:color="65AD2F" w:themeColor="accent2"/>
        </w:tcBorders>
        <w:shd w:val="clear" w:color="auto" w:fill="B0E08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ABF4B" w:themeColor="accent3"/>
        <w:left w:val="single" w:sz="8" w:space="0" w:color="6ABF4B" w:themeColor="accent3"/>
        <w:bottom w:val="single" w:sz="8" w:space="0" w:color="6ABF4B" w:themeColor="accent3"/>
        <w:right w:val="single" w:sz="8" w:space="0" w:color="6ABF4B" w:themeColor="accent3"/>
        <w:insideH w:val="single" w:sz="8" w:space="0" w:color="6ABF4B" w:themeColor="accent3"/>
        <w:insideV w:val="single" w:sz="8" w:space="0" w:color="6ABF4B" w:themeColor="accent3"/>
      </w:tblBorders>
    </w:tblPr>
    <w:tcPr>
      <w:shd w:val="clear" w:color="auto" w:fill="DAEF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3" w:themeFillTint="33"/>
      </w:tcPr>
    </w:tblStylePr>
    <w:tblStylePr w:type="band1Vert">
      <w:tblPr/>
      <w:tcPr>
        <w:shd w:val="clear" w:color="auto" w:fill="B4DFA5" w:themeFill="accent3" w:themeFillTint="7F"/>
      </w:tcPr>
    </w:tblStylePr>
    <w:tblStylePr w:type="band1Horz">
      <w:tblPr/>
      <w:tcPr>
        <w:tcBorders>
          <w:insideH w:val="single" w:sz="6" w:space="0" w:color="6ABF4B" w:themeColor="accent3"/>
          <w:insideV w:val="single" w:sz="6" w:space="0" w:color="6ABF4B" w:themeColor="accent3"/>
        </w:tcBorders>
        <w:shd w:val="clear" w:color="auto" w:fill="B4DF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4"/>
        <w:left w:val="single" w:sz="8" w:space="0" w:color="65AD2F" w:themeColor="accent4"/>
        <w:bottom w:val="single" w:sz="8" w:space="0" w:color="65AD2F" w:themeColor="accent4"/>
        <w:right w:val="single" w:sz="8" w:space="0" w:color="65AD2F" w:themeColor="accent4"/>
        <w:insideH w:val="single" w:sz="8" w:space="0" w:color="65AD2F" w:themeColor="accent4"/>
        <w:insideV w:val="single" w:sz="8" w:space="0" w:color="65AD2F" w:themeColor="accent4"/>
      </w:tblBorders>
    </w:tblPr>
    <w:tcPr>
      <w:shd w:val="clear" w:color="auto" w:fill="D8EF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2D1" w:themeFill="accent4" w:themeFillTint="33"/>
      </w:tcPr>
    </w:tblStylePr>
    <w:tblStylePr w:type="band1Vert">
      <w:tblPr/>
      <w:tcPr>
        <w:shd w:val="clear" w:color="auto" w:fill="B0E08D" w:themeFill="accent4" w:themeFillTint="7F"/>
      </w:tcPr>
    </w:tblStylePr>
    <w:tblStylePr w:type="band1Horz">
      <w:tblPr/>
      <w:tcPr>
        <w:tcBorders>
          <w:insideH w:val="single" w:sz="6" w:space="0" w:color="65AD2F" w:themeColor="accent4"/>
          <w:insideV w:val="single" w:sz="6" w:space="0" w:color="65AD2F" w:themeColor="accent4"/>
        </w:tcBorders>
        <w:shd w:val="clear" w:color="auto" w:fill="B0E08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5"/>
        <w:left w:val="single" w:sz="8" w:space="0" w:color="65AD2F" w:themeColor="accent5"/>
        <w:bottom w:val="single" w:sz="8" w:space="0" w:color="65AD2F" w:themeColor="accent5"/>
        <w:right w:val="single" w:sz="8" w:space="0" w:color="65AD2F" w:themeColor="accent5"/>
        <w:insideH w:val="single" w:sz="8" w:space="0" w:color="65AD2F" w:themeColor="accent5"/>
        <w:insideV w:val="single" w:sz="8" w:space="0" w:color="65AD2F" w:themeColor="accent5"/>
      </w:tblBorders>
    </w:tblPr>
    <w:tcPr>
      <w:shd w:val="clear" w:color="auto" w:fill="D8EF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2D1" w:themeFill="accent5" w:themeFillTint="33"/>
      </w:tcPr>
    </w:tblStylePr>
    <w:tblStylePr w:type="band1Vert">
      <w:tblPr/>
      <w:tcPr>
        <w:shd w:val="clear" w:color="auto" w:fill="B0E08D" w:themeFill="accent5" w:themeFillTint="7F"/>
      </w:tcPr>
    </w:tblStylePr>
    <w:tblStylePr w:type="band1Horz">
      <w:tblPr/>
      <w:tcPr>
        <w:tcBorders>
          <w:insideH w:val="single" w:sz="6" w:space="0" w:color="65AD2F" w:themeColor="accent5"/>
          <w:insideV w:val="single" w:sz="6" w:space="0" w:color="65AD2F" w:themeColor="accent5"/>
        </w:tcBorders>
        <w:shd w:val="clear" w:color="auto" w:fill="B0E0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5AD2F" w:themeColor="accent6"/>
        <w:left w:val="single" w:sz="8" w:space="0" w:color="65AD2F" w:themeColor="accent6"/>
        <w:bottom w:val="single" w:sz="8" w:space="0" w:color="65AD2F" w:themeColor="accent6"/>
        <w:right w:val="single" w:sz="8" w:space="0" w:color="65AD2F" w:themeColor="accent6"/>
        <w:insideH w:val="single" w:sz="8" w:space="0" w:color="65AD2F" w:themeColor="accent6"/>
        <w:insideV w:val="single" w:sz="8" w:space="0" w:color="65AD2F" w:themeColor="accent6"/>
      </w:tblBorders>
    </w:tblPr>
    <w:tcPr>
      <w:shd w:val="clear" w:color="auto" w:fill="D8EF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2D1" w:themeFill="accent6" w:themeFillTint="33"/>
      </w:tcPr>
    </w:tblStylePr>
    <w:tblStylePr w:type="band1Vert">
      <w:tblPr/>
      <w:tcPr>
        <w:shd w:val="clear" w:color="auto" w:fill="B0E08D" w:themeFill="accent6" w:themeFillTint="7F"/>
      </w:tcPr>
    </w:tblStylePr>
    <w:tblStylePr w:type="band1Horz">
      <w:tblPr/>
      <w:tcPr>
        <w:tcBorders>
          <w:insideH w:val="single" w:sz="6" w:space="0" w:color="65AD2F" w:themeColor="accent6"/>
          <w:insideV w:val="single" w:sz="6" w:space="0" w:color="65AD2F" w:themeColor="accent6"/>
        </w:tcBorders>
        <w:shd w:val="clear" w:color="auto" w:fill="B0E0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F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AD2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AD2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0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08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F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AD2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AD2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08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08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F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F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F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F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F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F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FA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F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AD2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AD2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08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08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F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AD2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AD2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0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08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F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AD2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AD2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AD2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0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08D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2" w:themeFillShade="CC"/>
      </w:tcPr>
    </w:tblStylePr>
    <w:tblStylePr w:type="lastRow">
      <w:rPr>
        <w:b/>
        <w:bCs/>
        <w:color w:val="508A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FF9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2" w:themeFillShade="CC"/>
      </w:tcPr>
    </w:tblStylePr>
    <w:tblStylePr w:type="lastRow">
      <w:rPr>
        <w:b/>
        <w:bCs/>
        <w:color w:val="508A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C6" w:themeFill="accent1" w:themeFillTint="3F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FF9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2" w:themeFillShade="CC"/>
      </w:tcPr>
    </w:tblStylePr>
    <w:tblStylePr w:type="lastRow">
      <w:rPr>
        <w:b/>
        <w:bCs/>
        <w:color w:val="508A2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C6" w:themeFill="accent2" w:themeFillTint="3F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0F8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4" w:themeFillShade="CC"/>
      </w:tcPr>
    </w:tblStylePr>
    <w:tblStylePr w:type="lastRow">
      <w:rPr>
        <w:b/>
        <w:bCs/>
        <w:color w:val="508A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2" w:themeFill="accent3" w:themeFillTint="3F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FF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9C37" w:themeFill="accent3" w:themeFillShade="CC"/>
      </w:tcPr>
    </w:tblStylePr>
    <w:tblStylePr w:type="lastRow">
      <w:rPr>
        <w:b/>
        <w:bCs/>
        <w:color w:val="529C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C6" w:themeFill="accent4" w:themeFillTint="3F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FF9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6" w:themeFillShade="CC"/>
      </w:tcPr>
    </w:tblStylePr>
    <w:tblStylePr w:type="lastRow">
      <w:rPr>
        <w:b/>
        <w:bCs/>
        <w:color w:val="508A2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C6" w:themeFill="accent5" w:themeFillTint="3F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FF9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8A25" w:themeFill="accent5" w:themeFillShade="CC"/>
      </w:tcPr>
    </w:tblStylePr>
    <w:tblStylePr w:type="lastRow">
      <w:rPr>
        <w:b/>
        <w:bCs/>
        <w:color w:val="508A2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C6" w:themeFill="accent6" w:themeFillTint="3F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2"/>
        <w:left w:val="single" w:sz="4" w:space="0" w:color="65AD2F" w:themeColor="accent1"/>
        <w:bottom w:val="single" w:sz="4" w:space="0" w:color="65AD2F" w:themeColor="accent1"/>
        <w:right w:val="single" w:sz="4" w:space="0" w:color="65AD2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71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71C" w:themeColor="accent1" w:themeShade="99"/>
          <w:insideV w:val="nil"/>
        </w:tcBorders>
        <w:shd w:val="clear" w:color="auto" w:fill="3C671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71C" w:themeFill="accent1" w:themeFillShade="99"/>
      </w:tcPr>
    </w:tblStylePr>
    <w:tblStylePr w:type="band1Vert">
      <w:tblPr/>
      <w:tcPr>
        <w:shd w:val="clear" w:color="auto" w:fill="C0E6A3" w:themeFill="accent1" w:themeFillTint="66"/>
      </w:tcPr>
    </w:tblStylePr>
    <w:tblStylePr w:type="band1Horz">
      <w:tblPr/>
      <w:tcPr>
        <w:shd w:val="clear" w:color="auto" w:fill="B0E0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2"/>
        <w:left w:val="single" w:sz="4" w:space="0" w:color="65AD2F" w:themeColor="accent2"/>
        <w:bottom w:val="single" w:sz="4" w:space="0" w:color="65AD2F" w:themeColor="accent2"/>
        <w:right w:val="single" w:sz="4" w:space="0" w:color="65AD2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71C" w:themeColor="accent2" w:themeShade="99"/>
          <w:insideV w:val="nil"/>
        </w:tcBorders>
        <w:shd w:val="clear" w:color="auto" w:fill="3C6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71C" w:themeFill="accent2" w:themeFillShade="99"/>
      </w:tcPr>
    </w:tblStylePr>
    <w:tblStylePr w:type="band1Vert">
      <w:tblPr/>
      <w:tcPr>
        <w:shd w:val="clear" w:color="auto" w:fill="C0E6A3" w:themeFill="accent2" w:themeFillTint="66"/>
      </w:tcPr>
    </w:tblStylePr>
    <w:tblStylePr w:type="band1Horz">
      <w:tblPr/>
      <w:tcPr>
        <w:shd w:val="clear" w:color="auto" w:fill="B0E08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4"/>
        <w:left w:val="single" w:sz="4" w:space="0" w:color="6ABF4B" w:themeColor="accent3"/>
        <w:bottom w:val="single" w:sz="4" w:space="0" w:color="6ABF4B" w:themeColor="accent3"/>
        <w:right w:val="single" w:sz="4" w:space="0" w:color="6ABF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752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7529" w:themeColor="accent3" w:themeShade="99"/>
          <w:insideV w:val="nil"/>
        </w:tcBorders>
        <w:shd w:val="clear" w:color="auto" w:fill="3E752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529" w:themeFill="accent3" w:themeFillShade="99"/>
      </w:tcPr>
    </w:tblStylePr>
    <w:tblStylePr w:type="band1Vert">
      <w:tblPr/>
      <w:tcPr>
        <w:shd w:val="clear" w:color="auto" w:fill="C3E5B6" w:themeFill="accent3" w:themeFillTint="66"/>
      </w:tcPr>
    </w:tblStylePr>
    <w:tblStylePr w:type="band1Horz">
      <w:tblPr/>
      <w:tcPr>
        <w:shd w:val="clear" w:color="auto" w:fill="B4DFA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ABF4B" w:themeColor="accent3"/>
        <w:left w:val="single" w:sz="4" w:space="0" w:color="65AD2F" w:themeColor="accent4"/>
        <w:bottom w:val="single" w:sz="4" w:space="0" w:color="65AD2F" w:themeColor="accent4"/>
        <w:right w:val="single" w:sz="4" w:space="0" w:color="65AD2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F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7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71C" w:themeColor="accent4" w:themeShade="99"/>
          <w:insideV w:val="nil"/>
        </w:tcBorders>
        <w:shd w:val="clear" w:color="auto" w:fill="3C67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71C" w:themeFill="accent4" w:themeFillShade="99"/>
      </w:tcPr>
    </w:tblStylePr>
    <w:tblStylePr w:type="band1Vert">
      <w:tblPr/>
      <w:tcPr>
        <w:shd w:val="clear" w:color="auto" w:fill="C0E6A3" w:themeFill="accent4" w:themeFillTint="66"/>
      </w:tcPr>
    </w:tblStylePr>
    <w:tblStylePr w:type="band1Horz">
      <w:tblPr/>
      <w:tcPr>
        <w:shd w:val="clear" w:color="auto" w:fill="B0E08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6"/>
        <w:left w:val="single" w:sz="4" w:space="0" w:color="65AD2F" w:themeColor="accent5"/>
        <w:bottom w:val="single" w:sz="4" w:space="0" w:color="65AD2F" w:themeColor="accent5"/>
        <w:right w:val="single" w:sz="4" w:space="0" w:color="65AD2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71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71C" w:themeColor="accent5" w:themeShade="99"/>
          <w:insideV w:val="nil"/>
        </w:tcBorders>
        <w:shd w:val="clear" w:color="auto" w:fill="3C671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71C" w:themeFill="accent5" w:themeFillShade="99"/>
      </w:tcPr>
    </w:tblStylePr>
    <w:tblStylePr w:type="band1Vert">
      <w:tblPr/>
      <w:tcPr>
        <w:shd w:val="clear" w:color="auto" w:fill="C0E6A3" w:themeFill="accent5" w:themeFillTint="66"/>
      </w:tcPr>
    </w:tblStylePr>
    <w:tblStylePr w:type="band1Horz">
      <w:tblPr/>
      <w:tcPr>
        <w:shd w:val="clear" w:color="auto" w:fill="B0E08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65AD2F" w:themeColor="accent5"/>
        <w:left w:val="single" w:sz="4" w:space="0" w:color="65AD2F" w:themeColor="accent6"/>
        <w:bottom w:val="single" w:sz="4" w:space="0" w:color="65AD2F" w:themeColor="accent6"/>
        <w:right w:val="single" w:sz="4" w:space="0" w:color="65AD2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AD2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71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71C" w:themeColor="accent6" w:themeShade="99"/>
          <w:insideV w:val="nil"/>
        </w:tcBorders>
        <w:shd w:val="clear" w:color="auto" w:fill="3C671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71C" w:themeFill="accent6" w:themeFillShade="99"/>
      </w:tcPr>
    </w:tblStylePr>
    <w:tblStylePr w:type="band1Vert">
      <w:tblPr/>
      <w:tcPr>
        <w:shd w:val="clear" w:color="auto" w:fill="C0E6A3" w:themeFill="accent6" w:themeFillTint="66"/>
      </w:tcPr>
    </w:tblStylePr>
    <w:tblStylePr w:type="band1Horz">
      <w:tblPr/>
      <w:tcPr>
        <w:shd w:val="clear" w:color="auto" w:fill="B0E0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2D1" w:themeFill="accent1" w:themeFillTint="33"/>
    </w:tcPr>
    <w:tblStylePr w:type="firstRow">
      <w:rPr>
        <w:b/>
        <w:bCs/>
      </w:rPr>
      <w:tblPr/>
      <w:tcPr>
        <w:shd w:val="clear" w:color="auto" w:fill="C0E6A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6A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812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8123" w:themeFill="accent1" w:themeFillShade="BF"/>
      </w:tcPr>
    </w:tblStylePr>
    <w:tblStylePr w:type="band1Vert">
      <w:tblPr/>
      <w:tcPr>
        <w:shd w:val="clear" w:color="auto" w:fill="B0E08D" w:themeFill="accent1" w:themeFillTint="7F"/>
      </w:tcPr>
    </w:tblStylePr>
    <w:tblStylePr w:type="band1Horz">
      <w:tblPr/>
      <w:tcPr>
        <w:shd w:val="clear" w:color="auto" w:fill="B0E08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2D1" w:themeFill="accent2" w:themeFillTint="33"/>
    </w:tcPr>
    <w:tblStylePr w:type="firstRow">
      <w:rPr>
        <w:b/>
        <w:bCs/>
      </w:rPr>
      <w:tblPr/>
      <w:tcPr>
        <w:shd w:val="clear" w:color="auto" w:fill="C0E6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6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812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8123" w:themeFill="accent2" w:themeFillShade="BF"/>
      </w:tcPr>
    </w:tblStylePr>
    <w:tblStylePr w:type="band1Vert">
      <w:tblPr/>
      <w:tcPr>
        <w:shd w:val="clear" w:color="auto" w:fill="B0E08D" w:themeFill="accent2" w:themeFillTint="7F"/>
      </w:tcPr>
    </w:tblStylePr>
    <w:tblStylePr w:type="band1Horz">
      <w:tblPr/>
      <w:tcPr>
        <w:shd w:val="clear" w:color="auto" w:fill="B0E08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3" w:themeFillTint="33"/>
    </w:tcPr>
    <w:tblStylePr w:type="firstRow">
      <w:rPr>
        <w:b/>
        <w:bCs/>
      </w:rPr>
      <w:tblPr/>
      <w:tcPr>
        <w:shd w:val="clear" w:color="auto" w:fill="C3E5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5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D923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D9234" w:themeFill="accent3" w:themeFillShade="BF"/>
      </w:tcPr>
    </w:tblStylePr>
    <w:tblStylePr w:type="band1Vert">
      <w:tblPr/>
      <w:tcPr>
        <w:shd w:val="clear" w:color="auto" w:fill="B4DFA5" w:themeFill="accent3" w:themeFillTint="7F"/>
      </w:tcPr>
    </w:tblStylePr>
    <w:tblStylePr w:type="band1Horz">
      <w:tblPr/>
      <w:tcPr>
        <w:shd w:val="clear" w:color="auto" w:fill="B4DFA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2D1" w:themeFill="accent4" w:themeFillTint="33"/>
    </w:tcPr>
    <w:tblStylePr w:type="firstRow">
      <w:rPr>
        <w:b/>
        <w:bCs/>
      </w:rPr>
      <w:tblPr/>
      <w:tcPr>
        <w:shd w:val="clear" w:color="auto" w:fill="C0E6A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6A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B81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B8123" w:themeFill="accent4" w:themeFillShade="BF"/>
      </w:tcPr>
    </w:tblStylePr>
    <w:tblStylePr w:type="band1Vert">
      <w:tblPr/>
      <w:tcPr>
        <w:shd w:val="clear" w:color="auto" w:fill="B0E08D" w:themeFill="accent4" w:themeFillTint="7F"/>
      </w:tcPr>
    </w:tblStylePr>
    <w:tblStylePr w:type="band1Horz">
      <w:tblPr/>
      <w:tcPr>
        <w:shd w:val="clear" w:color="auto" w:fill="B0E08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2D1" w:themeFill="accent5" w:themeFillTint="33"/>
    </w:tcPr>
    <w:tblStylePr w:type="firstRow">
      <w:rPr>
        <w:b/>
        <w:bCs/>
      </w:rPr>
      <w:tblPr/>
      <w:tcPr>
        <w:shd w:val="clear" w:color="auto" w:fill="C0E6A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6A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B812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B8123" w:themeFill="accent5" w:themeFillShade="BF"/>
      </w:tcPr>
    </w:tblStylePr>
    <w:tblStylePr w:type="band1Vert">
      <w:tblPr/>
      <w:tcPr>
        <w:shd w:val="clear" w:color="auto" w:fill="B0E08D" w:themeFill="accent5" w:themeFillTint="7F"/>
      </w:tcPr>
    </w:tblStylePr>
    <w:tblStylePr w:type="band1Horz">
      <w:tblPr/>
      <w:tcPr>
        <w:shd w:val="clear" w:color="auto" w:fill="B0E08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2D1" w:themeFill="accent6" w:themeFillTint="33"/>
    </w:tcPr>
    <w:tblStylePr w:type="firstRow">
      <w:rPr>
        <w:b/>
        <w:bCs/>
      </w:rPr>
      <w:tblPr/>
      <w:tcPr>
        <w:shd w:val="clear" w:color="auto" w:fill="C0E6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6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B812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B8123" w:themeFill="accent6" w:themeFillShade="BF"/>
      </w:tcPr>
    </w:tblStylePr>
    <w:tblStylePr w:type="band1Vert">
      <w:tblPr/>
      <w:tcPr>
        <w:shd w:val="clear" w:color="auto" w:fill="B0E08D" w:themeFill="accent6" w:themeFillTint="7F"/>
      </w:tcPr>
    </w:tblStylePr>
    <w:tblStylePr w:type="band1Horz">
      <w:tblPr/>
      <w:tcPr>
        <w:shd w:val="clear" w:color="auto" w:fill="B0E08D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65AD2F" w:themeColor="accent1"/>
        <w:left w:val="single" w:sz="2" w:space="10" w:color="65AD2F" w:themeColor="accent1"/>
        <w:bottom w:val="single" w:sz="2" w:space="10" w:color="65AD2F" w:themeColor="accent1"/>
        <w:right w:val="single" w:sz="2" w:space="10" w:color="65AD2F" w:themeColor="accent1"/>
      </w:pBdr>
      <w:ind w:left="1152" w:right="1152"/>
    </w:pPr>
    <w:rPr>
      <w:i/>
      <w:iCs/>
      <w:color w:val="65AD2F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4B8123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25517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25517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65AD2F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65AD2F" w:themeColor="accent1"/>
        <w:bottom w:val="single" w:sz="4" w:space="10" w:color="65AD2F" w:themeColor="accent1"/>
      </w:pBdr>
      <w:spacing w:before="360" w:after="360"/>
      <w:ind w:left="864" w:right="864"/>
      <w:jc w:val="center"/>
    </w:pPr>
    <w:rPr>
      <w:i/>
      <w:iCs/>
      <w:color w:val="65AD2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65AD2F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65AD2F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1"/>
        <w:left w:val="single" w:sz="8" w:space="0" w:color="65AD2F" w:themeColor="accent1"/>
        <w:bottom w:val="single" w:sz="8" w:space="0" w:color="65AD2F" w:themeColor="accent1"/>
        <w:right w:val="single" w:sz="8" w:space="0" w:color="65AD2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AD2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</w:tcBorders>
      </w:tcPr>
    </w:tblStylePr>
    <w:tblStylePr w:type="band1Horz"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2"/>
        <w:left w:val="single" w:sz="8" w:space="0" w:color="65AD2F" w:themeColor="accent2"/>
        <w:bottom w:val="single" w:sz="8" w:space="0" w:color="65AD2F" w:themeColor="accent2"/>
        <w:right w:val="single" w:sz="8" w:space="0" w:color="65AD2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AD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</w:tcBorders>
      </w:tcPr>
    </w:tblStylePr>
    <w:tblStylePr w:type="band1Horz"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ABF4B" w:themeColor="accent3"/>
        <w:left w:val="single" w:sz="8" w:space="0" w:color="6ABF4B" w:themeColor="accent3"/>
        <w:bottom w:val="single" w:sz="8" w:space="0" w:color="6ABF4B" w:themeColor="accent3"/>
        <w:right w:val="single" w:sz="8" w:space="0" w:color="6ABF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F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</w:tcBorders>
      </w:tcPr>
    </w:tblStylePr>
    <w:tblStylePr w:type="band1Horz"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4"/>
        <w:left w:val="single" w:sz="8" w:space="0" w:color="65AD2F" w:themeColor="accent4"/>
        <w:bottom w:val="single" w:sz="8" w:space="0" w:color="65AD2F" w:themeColor="accent4"/>
        <w:right w:val="single" w:sz="8" w:space="0" w:color="65AD2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AD2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</w:tcBorders>
      </w:tcPr>
    </w:tblStylePr>
    <w:tblStylePr w:type="band1Horz"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5"/>
        <w:left w:val="single" w:sz="8" w:space="0" w:color="65AD2F" w:themeColor="accent5"/>
        <w:bottom w:val="single" w:sz="8" w:space="0" w:color="65AD2F" w:themeColor="accent5"/>
        <w:right w:val="single" w:sz="8" w:space="0" w:color="65AD2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AD2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</w:tcBorders>
      </w:tcPr>
    </w:tblStylePr>
    <w:tblStylePr w:type="band1Horz"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6"/>
        <w:left w:val="single" w:sz="8" w:space="0" w:color="65AD2F" w:themeColor="accent6"/>
        <w:bottom w:val="single" w:sz="8" w:space="0" w:color="65AD2F" w:themeColor="accent6"/>
        <w:right w:val="single" w:sz="8" w:space="0" w:color="65AD2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AD2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</w:tcBorders>
      </w:tcPr>
    </w:tblStylePr>
    <w:tblStylePr w:type="band1Horz"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4B8123" w:themeColor="accent1" w:themeShade="BF"/>
    </w:rPr>
    <w:tblPr>
      <w:tblStyleRowBandSize w:val="1"/>
      <w:tblStyleColBandSize w:val="1"/>
      <w:tblBorders>
        <w:top w:val="single" w:sz="8" w:space="0" w:color="65AD2F" w:themeColor="accent1"/>
        <w:bottom w:val="single" w:sz="8" w:space="0" w:color="65AD2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1"/>
          <w:left w:val="nil"/>
          <w:bottom w:val="single" w:sz="8" w:space="0" w:color="65AD2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1"/>
          <w:left w:val="nil"/>
          <w:bottom w:val="single" w:sz="8" w:space="0" w:color="65AD2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4B8123" w:themeColor="accent2" w:themeShade="BF"/>
    </w:rPr>
    <w:tblPr>
      <w:tblStyleRowBandSize w:val="1"/>
      <w:tblStyleColBandSize w:val="1"/>
      <w:tblBorders>
        <w:top w:val="single" w:sz="8" w:space="0" w:color="65AD2F" w:themeColor="accent2"/>
        <w:bottom w:val="single" w:sz="8" w:space="0" w:color="65AD2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2"/>
          <w:left w:val="nil"/>
          <w:bottom w:val="single" w:sz="8" w:space="0" w:color="65AD2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2"/>
          <w:left w:val="nil"/>
          <w:bottom w:val="single" w:sz="8" w:space="0" w:color="65AD2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4D9234" w:themeColor="accent3" w:themeShade="BF"/>
    </w:rPr>
    <w:tblPr>
      <w:tblStyleRowBandSize w:val="1"/>
      <w:tblStyleColBandSize w:val="1"/>
      <w:tblBorders>
        <w:top w:val="single" w:sz="8" w:space="0" w:color="6ABF4B" w:themeColor="accent3"/>
        <w:bottom w:val="single" w:sz="8" w:space="0" w:color="6ABF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F4B" w:themeColor="accent3"/>
          <w:left w:val="nil"/>
          <w:bottom w:val="single" w:sz="8" w:space="0" w:color="6ABF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F4B" w:themeColor="accent3"/>
          <w:left w:val="nil"/>
          <w:bottom w:val="single" w:sz="8" w:space="0" w:color="6ABF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F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FD2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4B8123" w:themeColor="accent4" w:themeShade="BF"/>
    </w:rPr>
    <w:tblPr>
      <w:tblStyleRowBandSize w:val="1"/>
      <w:tblStyleColBandSize w:val="1"/>
      <w:tblBorders>
        <w:top w:val="single" w:sz="8" w:space="0" w:color="65AD2F" w:themeColor="accent4"/>
        <w:bottom w:val="single" w:sz="8" w:space="0" w:color="65AD2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4"/>
          <w:left w:val="nil"/>
          <w:bottom w:val="single" w:sz="8" w:space="0" w:color="65AD2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4"/>
          <w:left w:val="nil"/>
          <w:bottom w:val="single" w:sz="8" w:space="0" w:color="65AD2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4B8123" w:themeColor="accent5" w:themeShade="BF"/>
    </w:rPr>
    <w:tblPr>
      <w:tblStyleRowBandSize w:val="1"/>
      <w:tblStyleColBandSize w:val="1"/>
      <w:tblBorders>
        <w:top w:val="single" w:sz="8" w:space="0" w:color="65AD2F" w:themeColor="accent5"/>
        <w:bottom w:val="single" w:sz="8" w:space="0" w:color="65AD2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5"/>
          <w:left w:val="nil"/>
          <w:bottom w:val="single" w:sz="8" w:space="0" w:color="65AD2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5"/>
          <w:left w:val="nil"/>
          <w:bottom w:val="single" w:sz="8" w:space="0" w:color="65AD2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4B8123" w:themeColor="accent6" w:themeShade="BF"/>
    </w:rPr>
    <w:tblPr>
      <w:tblStyleRowBandSize w:val="1"/>
      <w:tblStyleColBandSize w:val="1"/>
      <w:tblBorders>
        <w:top w:val="single" w:sz="8" w:space="0" w:color="65AD2F" w:themeColor="accent6"/>
        <w:bottom w:val="single" w:sz="8" w:space="0" w:color="65AD2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6"/>
          <w:left w:val="nil"/>
          <w:bottom w:val="single" w:sz="8" w:space="0" w:color="65AD2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AD2F" w:themeColor="accent6"/>
          <w:left w:val="nil"/>
          <w:bottom w:val="single" w:sz="8" w:space="0" w:color="65AD2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FC6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1"/>
        <w:left w:val="single" w:sz="8" w:space="0" w:color="65AD2F" w:themeColor="accent1"/>
        <w:bottom w:val="single" w:sz="8" w:space="0" w:color="65AD2F" w:themeColor="accent1"/>
        <w:right w:val="single" w:sz="8" w:space="0" w:color="65AD2F" w:themeColor="accent1"/>
        <w:insideH w:val="single" w:sz="8" w:space="0" w:color="65AD2F" w:themeColor="accent1"/>
        <w:insideV w:val="single" w:sz="8" w:space="0" w:color="65AD2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18" w:space="0" w:color="65AD2F" w:themeColor="accent1"/>
          <w:right w:val="single" w:sz="8" w:space="0" w:color="65AD2F" w:themeColor="accent1"/>
          <w:insideH w:val="nil"/>
          <w:insideV w:val="single" w:sz="8" w:space="0" w:color="65AD2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  <w:insideH w:val="nil"/>
          <w:insideV w:val="single" w:sz="8" w:space="0" w:color="65AD2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</w:tcBorders>
      </w:tcPr>
    </w:tblStylePr>
    <w:tblStylePr w:type="band1Vert"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</w:tcBorders>
        <w:shd w:val="clear" w:color="auto" w:fill="D8EFC6" w:themeFill="accent1" w:themeFillTint="3F"/>
      </w:tcPr>
    </w:tblStylePr>
    <w:tblStylePr w:type="band1Horz"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  <w:insideV w:val="single" w:sz="8" w:space="0" w:color="65AD2F" w:themeColor="accent1"/>
        </w:tcBorders>
        <w:shd w:val="clear" w:color="auto" w:fill="D8EFC6" w:themeFill="accent1" w:themeFillTint="3F"/>
      </w:tcPr>
    </w:tblStylePr>
    <w:tblStylePr w:type="band2Horz">
      <w:tblPr/>
      <w:tcPr>
        <w:tcBorders>
          <w:top w:val="single" w:sz="8" w:space="0" w:color="65AD2F" w:themeColor="accent1"/>
          <w:left w:val="single" w:sz="8" w:space="0" w:color="65AD2F" w:themeColor="accent1"/>
          <w:bottom w:val="single" w:sz="8" w:space="0" w:color="65AD2F" w:themeColor="accent1"/>
          <w:right w:val="single" w:sz="8" w:space="0" w:color="65AD2F" w:themeColor="accent1"/>
          <w:insideV w:val="single" w:sz="8" w:space="0" w:color="65AD2F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2"/>
        <w:left w:val="single" w:sz="8" w:space="0" w:color="65AD2F" w:themeColor="accent2"/>
        <w:bottom w:val="single" w:sz="8" w:space="0" w:color="65AD2F" w:themeColor="accent2"/>
        <w:right w:val="single" w:sz="8" w:space="0" w:color="65AD2F" w:themeColor="accent2"/>
        <w:insideH w:val="single" w:sz="8" w:space="0" w:color="65AD2F" w:themeColor="accent2"/>
        <w:insideV w:val="single" w:sz="8" w:space="0" w:color="65AD2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18" w:space="0" w:color="65AD2F" w:themeColor="accent2"/>
          <w:right w:val="single" w:sz="8" w:space="0" w:color="65AD2F" w:themeColor="accent2"/>
          <w:insideH w:val="nil"/>
          <w:insideV w:val="single" w:sz="8" w:space="0" w:color="65AD2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  <w:insideH w:val="nil"/>
          <w:insideV w:val="single" w:sz="8" w:space="0" w:color="65AD2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</w:tcBorders>
      </w:tcPr>
    </w:tblStylePr>
    <w:tblStylePr w:type="band1Vert"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</w:tcBorders>
        <w:shd w:val="clear" w:color="auto" w:fill="D8EFC6" w:themeFill="accent2" w:themeFillTint="3F"/>
      </w:tcPr>
    </w:tblStylePr>
    <w:tblStylePr w:type="band1Horz"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  <w:insideV w:val="single" w:sz="8" w:space="0" w:color="65AD2F" w:themeColor="accent2"/>
        </w:tcBorders>
        <w:shd w:val="clear" w:color="auto" w:fill="D8EFC6" w:themeFill="accent2" w:themeFillTint="3F"/>
      </w:tcPr>
    </w:tblStylePr>
    <w:tblStylePr w:type="band2Horz">
      <w:tblPr/>
      <w:tcPr>
        <w:tcBorders>
          <w:top w:val="single" w:sz="8" w:space="0" w:color="65AD2F" w:themeColor="accent2"/>
          <w:left w:val="single" w:sz="8" w:space="0" w:color="65AD2F" w:themeColor="accent2"/>
          <w:bottom w:val="single" w:sz="8" w:space="0" w:color="65AD2F" w:themeColor="accent2"/>
          <w:right w:val="single" w:sz="8" w:space="0" w:color="65AD2F" w:themeColor="accent2"/>
          <w:insideV w:val="single" w:sz="8" w:space="0" w:color="65AD2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ABF4B" w:themeColor="accent3"/>
        <w:left w:val="single" w:sz="8" w:space="0" w:color="6ABF4B" w:themeColor="accent3"/>
        <w:bottom w:val="single" w:sz="8" w:space="0" w:color="6ABF4B" w:themeColor="accent3"/>
        <w:right w:val="single" w:sz="8" w:space="0" w:color="6ABF4B" w:themeColor="accent3"/>
        <w:insideH w:val="single" w:sz="8" w:space="0" w:color="6ABF4B" w:themeColor="accent3"/>
        <w:insideV w:val="single" w:sz="8" w:space="0" w:color="6ABF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18" w:space="0" w:color="6ABF4B" w:themeColor="accent3"/>
          <w:right w:val="single" w:sz="8" w:space="0" w:color="6ABF4B" w:themeColor="accent3"/>
          <w:insideH w:val="nil"/>
          <w:insideV w:val="single" w:sz="8" w:space="0" w:color="6ABF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  <w:insideH w:val="nil"/>
          <w:insideV w:val="single" w:sz="8" w:space="0" w:color="6ABF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</w:tcBorders>
      </w:tcPr>
    </w:tblStylePr>
    <w:tblStylePr w:type="band1Vert"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</w:tcBorders>
        <w:shd w:val="clear" w:color="auto" w:fill="DAEFD2" w:themeFill="accent3" w:themeFillTint="3F"/>
      </w:tcPr>
    </w:tblStylePr>
    <w:tblStylePr w:type="band1Horz"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  <w:insideV w:val="single" w:sz="8" w:space="0" w:color="6ABF4B" w:themeColor="accent3"/>
        </w:tcBorders>
        <w:shd w:val="clear" w:color="auto" w:fill="DAEFD2" w:themeFill="accent3" w:themeFillTint="3F"/>
      </w:tcPr>
    </w:tblStylePr>
    <w:tblStylePr w:type="band2Horz">
      <w:tblPr/>
      <w:tcPr>
        <w:tcBorders>
          <w:top w:val="single" w:sz="8" w:space="0" w:color="6ABF4B" w:themeColor="accent3"/>
          <w:left w:val="single" w:sz="8" w:space="0" w:color="6ABF4B" w:themeColor="accent3"/>
          <w:bottom w:val="single" w:sz="8" w:space="0" w:color="6ABF4B" w:themeColor="accent3"/>
          <w:right w:val="single" w:sz="8" w:space="0" w:color="6ABF4B" w:themeColor="accent3"/>
          <w:insideV w:val="single" w:sz="8" w:space="0" w:color="6ABF4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4"/>
        <w:left w:val="single" w:sz="8" w:space="0" w:color="65AD2F" w:themeColor="accent4"/>
        <w:bottom w:val="single" w:sz="8" w:space="0" w:color="65AD2F" w:themeColor="accent4"/>
        <w:right w:val="single" w:sz="8" w:space="0" w:color="65AD2F" w:themeColor="accent4"/>
        <w:insideH w:val="single" w:sz="8" w:space="0" w:color="65AD2F" w:themeColor="accent4"/>
        <w:insideV w:val="single" w:sz="8" w:space="0" w:color="65AD2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18" w:space="0" w:color="65AD2F" w:themeColor="accent4"/>
          <w:right w:val="single" w:sz="8" w:space="0" w:color="65AD2F" w:themeColor="accent4"/>
          <w:insideH w:val="nil"/>
          <w:insideV w:val="single" w:sz="8" w:space="0" w:color="65AD2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  <w:insideH w:val="nil"/>
          <w:insideV w:val="single" w:sz="8" w:space="0" w:color="65AD2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</w:tcBorders>
      </w:tcPr>
    </w:tblStylePr>
    <w:tblStylePr w:type="band1Vert"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</w:tcBorders>
        <w:shd w:val="clear" w:color="auto" w:fill="D8EFC6" w:themeFill="accent4" w:themeFillTint="3F"/>
      </w:tcPr>
    </w:tblStylePr>
    <w:tblStylePr w:type="band1Horz"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  <w:insideV w:val="single" w:sz="8" w:space="0" w:color="65AD2F" w:themeColor="accent4"/>
        </w:tcBorders>
        <w:shd w:val="clear" w:color="auto" w:fill="D8EFC6" w:themeFill="accent4" w:themeFillTint="3F"/>
      </w:tcPr>
    </w:tblStylePr>
    <w:tblStylePr w:type="band2Horz">
      <w:tblPr/>
      <w:tcPr>
        <w:tcBorders>
          <w:top w:val="single" w:sz="8" w:space="0" w:color="65AD2F" w:themeColor="accent4"/>
          <w:left w:val="single" w:sz="8" w:space="0" w:color="65AD2F" w:themeColor="accent4"/>
          <w:bottom w:val="single" w:sz="8" w:space="0" w:color="65AD2F" w:themeColor="accent4"/>
          <w:right w:val="single" w:sz="8" w:space="0" w:color="65AD2F" w:themeColor="accent4"/>
          <w:insideV w:val="single" w:sz="8" w:space="0" w:color="65AD2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5"/>
        <w:left w:val="single" w:sz="8" w:space="0" w:color="65AD2F" w:themeColor="accent5"/>
        <w:bottom w:val="single" w:sz="8" w:space="0" w:color="65AD2F" w:themeColor="accent5"/>
        <w:right w:val="single" w:sz="8" w:space="0" w:color="65AD2F" w:themeColor="accent5"/>
        <w:insideH w:val="single" w:sz="8" w:space="0" w:color="65AD2F" w:themeColor="accent5"/>
        <w:insideV w:val="single" w:sz="8" w:space="0" w:color="65AD2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18" w:space="0" w:color="65AD2F" w:themeColor="accent5"/>
          <w:right w:val="single" w:sz="8" w:space="0" w:color="65AD2F" w:themeColor="accent5"/>
          <w:insideH w:val="nil"/>
          <w:insideV w:val="single" w:sz="8" w:space="0" w:color="65AD2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  <w:insideH w:val="nil"/>
          <w:insideV w:val="single" w:sz="8" w:space="0" w:color="65AD2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</w:tcBorders>
      </w:tcPr>
    </w:tblStylePr>
    <w:tblStylePr w:type="band1Vert"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</w:tcBorders>
        <w:shd w:val="clear" w:color="auto" w:fill="D8EFC6" w:themeFill="accent5" w:themeFillTint="3F"/>
      </w:tcPr>
    </w:tblStylePr>
    <w:tblStylePr w:type="band1Horz"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  <w:insideV w:val="single" w:sz="8" w:space="0" w:color="65AD2F" w:themeColor="accent5"/>
        </w:tcBorders>
        <w:shd w:val="clear" w:color="auto" w:fill="D8EFC6" w:themeFill="accent5" w:themeFillTint="3F"/>
      </w:tcPr>
    </w:tblStylePr>
    <w:tblStylePr w:type="band2Horz">
      <w:tblPr/>
      <w:tcPr>
        <w:tcBorders>
          <w:top w:val="single" w:sz="8" w:space="0" w:color="65AD2F" w:themeColor="accent5"/>
          <w:left w:val="single" w:sz="8" w:space="0" w:color="65AD2F" w:themeColor="accent5"/>
          <w:bottom w:val="single" w:sz="8" w:space="0" w:color="65AD2F" w:themeColor="accent5"/>
          <w:right w:val="single" w:sz="8" w:space="0" w:color="65AD2F" w:themeColor="accent5"/>
          <w:insideV w:val="single" w:sz="8" w:space="0" w:color="65AD2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65AD2F" w:themeColor="accent6"/>
        <w:left w:val="single" w:sz="8" w:space="0" w:color="65AD2F" w:themeColor="accent6"/>
        <w:bottom w:val="single" w:sz="8" w:space="0" w:color="65AD2F" w:themeColor="accent6"/>
        <w:right w:val="single" w:sz="8" w:space="0" w:color="65AD2F" w:themeColor="accent6"/>
        <w:insideH w:val="single" w:sz="8" w:space="0" w:color="65AD2F" w:themeColor="accent6"/>
        <w:insideV w:val="single" w:sz="8" w:space="0" w:color="65AD2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18" w:space="0" w:color="65AD2F" w:themeColor="accent6"/>
          <w:right w:val="single" w:sz="8" w:space="0" w:color="65AD2F" w:themeColor="accent6"/>
          <w:insideH w:val="nil"/>
          <w:insideV w:val="single" w:sz="8" w:space="0" w:color="65AD2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  <w:insideH w:val="nil"/>
          <w:insideV w:val="single" w:sz="8" w:space="0" w:color="65AD2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</w:tcBorders>
      </w:tcPr>
    </w:tblStylePr>
    <w:tblStylePr w:type="band1Vert"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</w:tcBorders>
        <w:shd w:val="clear" w:color="auto" w:fill="D8EFC6" w:themeFill="accent6" w:themeFillTint="3F"/>
      </w:tcPr>
    </w:tblStylePr>
    <w:tblStylePr w:type="band1Horz"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  <w:insideV w:val="single" w:sz="8" w:space="0" w:color="65AD2F" w:themeColor="accent6"/>
        </w:tcBorders>
        <w:shd w:val="clear" w:color="auto" w:fill="D8EFC6" w:themeFill="accent6" w:themeFillTint="3F"/>
      </w:tcPr>
    </w:tblStylePr>
    <w:tblStylePr w:type="band2Horz">
      <w:tblPr/>
      <w:tcPr>
        <w:tcBorders>
          <w:top w:val="single" w:sz="8" w:space="0" w:color="65AD2F" w:themeColor="accent6"/>
          <w:left w:val="single" w:sz="8" w:space="0" w:color="65AD2F" w:themeColor="accent6"/>
          <w:bottom w:val="single" w:sz="8" w:space="0" w:color="65AD2F" w:themeColor="accent6"/>
          <w:right w:val="single" w:sz="8" w:space="0" w:color="65AD2F" w:themeColor="accent6"/>
          <w:insideV w:val="single" w:sz="8" w:space="0" w:color="65AD2F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5AD2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5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812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812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5AD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5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812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812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ABF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612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923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923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923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923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5AD2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81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81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5AD2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51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812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812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65AD2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5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812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812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8123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9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9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97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97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8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8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97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97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9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9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9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9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0D976" w:themeColor="accent1" w:themeTint="99"/>
        <w:bottom w:val="single" w:sz="4" w:space="0" w:color="A0D976" w:themeColor="accent1" w:themeTint="99"/>
        <w:insideH w:val="single" w:sz="4" w:space="0" w:color="A0D9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0D976" w:themeColor="accent2" w:themeTint="99"/>
        <w:bottom w:val="single" w:sz="4" w:space="0" w:color="A0D976" w:themeColor="accent2" w:themeTint="99"/>
        <w:insideH w:val="single" w:sz="4" w:space="0" w:color="A0D97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5D892" w:themeColor="accent3" w:themeTint="99"/>
        <w:bottom w:val="single" w:sz="4" w:space="0" w:color="A5D892" w:themeColor="accent3" w:themeTint="99"/>
        <w:insideH w:val="single" w:sz="4" w:space="0" w:color="A5D8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0D976" w:themeColor="accent4" w:themeTint="99"/>
        <w:bottom w:val="single" w:sz="4" w:space="0" w:color="A0D976" w:themeColor="accent4" w:themeTint="99"/>
        <w:insideH w:val="single" w:sz="4" w:space="0" w:color="A0D97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0D976" w:themeColor="accent5" w:themeTint="99"/>
        <w:bottom w:val="single" w:sz="4" w:space="0" w:color="A0D976" w:themeColor="accent5" w:themeTint="99"/>
        <w:insideH w:val="single" w:sz="4" w:space="0" w:color="A0D9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0D976" w:themeColor="accent6" w:themeTint="99"/>
        <w:bottom w:val="single" w:sz="4" w:space="0" w:color="A0D976" w:themeColor="accent6" w:themeTint="99"/>
        <w:insideH w:val="single" w:sz="4" w:space="0" w:color="A0D97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5AD2F" w:themeColor="accent1"/>
        <w:left w:val="single" w:sz="4" w:space="0" w:color="65AD2F" w:themeColor="accent1"/>
        <w:bottom w:val="single" w:sz="4" w:space="0" w:color="65AD2F" w:themeColor="accent1"/>
        <w:right w:val="single" w:sz="4" w:space="0" w:color="65AD2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AD2F" w:themeFill="accent1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AD2F" w:themeColor="accent1"/>
          <w:right w:val="single" w:sz="4" w:space="0" w:color="65AD2F" w:themeColor="accent1"/>
        </w:tcBorders>
      </w:tcPr>
    </w:tblStylePr>
    <w:tblStylePr w:type="band1Horz">
      <w:tblPr/>
      <w:tcPr>
        <w:tcBorders>
          <w:top w:val="single" w:sz="4" w:space="0" w:color="65AD2F" w:themeColor="accent1"/>
          <w:bottom w:val="single" w:sz="4" w:space="0" w:color="65AD2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AD2F" w:themeColor="accent1"/>
          <w:left w:val="nil"/>
        </w:tcBorders>
      </w:tcPr>
    </w:tblStylePr>
    <w:tblStylePr w:type="swCell">
      <w:tblPr/>
      <w:tcPr>
        <w:tcBorders>
          <w:top w:val="double" w:sz="4" w:space="0" w:color="65AD2F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5AD2F" w:themeColor="accent2"/>
        <w:left w:val="single" w:sz="4" w:space="0" w:color="65AD2F" w:themeColor="accent2"/>
        <w:bottom w:val="single" w:sz="4" w:space="0" w:color="65AD2F" w:themeColor="accent2"/>
        <w:right w:val="single" w:sz="4" w:space="0" w:color="65AD2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AD2F" w:themeFill="accent2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AD2F" w:themeColor="accent2"/>
          <w:right w:val="single" w:sz="4" w:space="0" w:color="65AD2F" w:themeColor="accent2"/>
        </w:tcBorders>
      </w:tcPr>
    </w:tblStylePr>
    <w:tblStylePr w:type="band1Horz">
      <w:tblPr/>
      <w:tcPr>
        <w:tcBorders>
          <w:top w:val="single" w:sz="4" w:space="0" w:color="65AD2F" w:themeColor="accent2"/>
          <w:bottom w:val="single" w:sz="4" w:space="0" w:color="65AD2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AD2F" w:themeColor="accent2"/>
          <w:left w:val="nil"/>
        </w:tcBorders>
      </w:tcPr>
    </w:tblStylePr>
    <w:tblStylePr w:type="swCell">
      <w:tblPr/>
      <w:tcPr>
        <w:tcBorders>
          <w:top w:val="double" w:sz="4" w:space="0" w:color="65AD2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ABF4B" w:themeColor="accent3"/>
        <w:left w:val="single" w:sz="4" w:space="0" w:color="6ABF4B" w:themeColor="accent3"/>
        <w:bottom w:val="single" w:sz="4" w:space="0" w:color="6ABF4B" w:themeColor="accent3"/>
        <w:right w:val="single" w:sz="4" w:space="0" w:color="6ABF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F4B" w:themeFill="accent3"/>
      </w:tcPr>
    </w:tblStylePr>
    <w:tblStylePr w:type="lastRow">
      <w:rPr>
        <w:b/>
        <w:bCs/>
      </w:rPr>
      <w:tblPr/>
      <w:tcPr>
        <w:tcBorders>
          <w:top w:val="double" w:sz="4" w:space="0" w:color="6ABF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F4B" w:themeColor="accent3"/>
          <w:right w:val="single" w:sz="4" w:space="0" w:color="6ABF4B" w:themeColor="accent3"/>
        </w:tcBorders>
      </w:tcPr>
    </w:tblStylePr>
    <w:tblStylePr w:type="band1Horz">
      <w:tblPr/>
      <w:tcPr>
        <w:tcBorders>
          <w:top w:val="single" w:sz="4" w:space="0" w:color="6ABF4B" w:themeColor="accent3"/>
          <w:bottom w:val="single" w:sz="4" w:space="0" w:color="6ABF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F4B" w:themeColor="accent3"/>
          <w:left w:val="nil"/>
        </w:tcBorders>
      </w:tcPr>
    </w:tblStylePr>
    <w:tblStylePr w:type="swCell">
      <w:tblPr/>
      <w:tcPr>
        <w:tcBorders>
          <w:top w:val="double" w:sz="4" w:space="0" w:color="6ABF4B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5AD2F" w:themeColor="accent4"/>
        <w:left w:val="single" w:sz="4" w:space="0" w:color="65AD2F" w:themeColor="accent4"/>
        <w:bottom w:val="single" w:sz="4" w:space="0" w:color="65AD2F" w:themeColor="accent4"/>
        <w:right w:val="single" w:sz="4" w:space="0" w:color="65AD2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AD2F" w:themeFill="accent4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AD2F" w:themeColor="accent4"/>
          <w:right w:val="single" w:sz="4" w:space="0" w:color="65AD2F" w:themeColor="accent4"/>
        </w:tcBorders>
      </w:tcPr>
    </w:tblStylePr>
    <w:tblStylePr w:type="band1Horz">
      <w:tblPr/>
      <w:tcPr>
        <w:tcBorders>
          <w:top w:val="single" w:sz="4" w:space="0" w:color="65AD2F" w:themeColor="accent4"/>
          <w:bottom w:val="single" w:sz="4" w:space="0" w:color="65AD2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AD2F" w:themeColor="accent4"/>
          <w:left w:val="nil"/>
        </w:tcBorders>
      </w:tcPr>
    </w:tblStylePr>
    <w:tblStylePr w:type="swCell">
      <w:tblPr/>
      <w:tcPr>
        <w:tcBorders>
          <w:top w:val="double" w:sz="4" w:space="0" w:color="65AD2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5AD2F" w:themeColor="accent5"/>
        <w:left w:val="single" w:sz="4" w:space="0" w:color="65AD2F" w:themeColor="accent5"/>
        <w:bottom w:val="single" w:sz="4" w:space="0" w:color="65AD2F" w:themeColor="accent5"/>
        <w:right w:val="single" w:sz="4" w:space="0" w:color="65AD2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AD2F" w:themeFill="accent5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AD2F" w:themeColor="accent5"/>
          <w:right w:val="single" w:sz="4" w:space="0" w:color="65AD2F" w:themeColor="accent5"/>
        </w:tcBorders>
      </w:tcPr>
    </w:tblStylePr>
    <w:tblStylePr w:type="band1Horz">
      <w:tblPr/>
      <w:tcPr>
        <w:tcBorders>
          <w:top w:val="single" w:sz="4" w:space="0" w:color="65AD2F" w:themeColor="accent5"/>
          <w:bottom w:val="single" w:sz="4" w:space="0" w:color="65AD2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AD2F" w:themeColor="accent5"/>
          <w:left w:val="nil"/>
        </w:tcBorders>
      </w:tcPr>
    </w:tblStylePr>
    <w:tblStylePr w:type="swCell">
      <w:tblPr/>
      <w:tcPr>
        <w:tcBorders>
          <w:top w:val="double" w:sz="4" w:space="0" w:color="65AD2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5AD2F" w:themeColor="accent6"/>
        <w:left w:val="single" w:sz="4" w:space="0" w:color="65AD2F" w:themeColor="accent6"/>
        <w:bottom w:val="single" w:sz="4" w:space="0" w:color="65AD2F" w:themeColor="accent6"/>
        <w:right w:val="single" w:sz="4" w:space="0" w:color="65AD2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AD2F" w:themeFill="accent6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AD2F" w:themeColor="accent6"/>
          <w:right w:val="single" w:sz="4" w:space="0" w:color="65AD2F" w:themeColor="accent6"/>
        </w:tcBorders>
      </w:tcPr>
    </w:tblStylePr>
    <w:tblStylePr w:type="band1Horz">
      <w:tblPr/>
      <w:tcPr>
        <w:tcBorders>
          <w:top w:val="single" w:sz="4" w:space="0" w:color="65AD2F" w:themeColor="accent6"/>
          <w:bottom w:val="single" w:sz="4" w:space="0" w:color="65AD2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AD2F" w:themeColor="accent6"/>
          <w:left w:val="nil"/>
        </w:tcBorders>
      </w:tcPr>
    </w:tblStylePr>
    <w:tblStylePr w:type="swCell">
      <w:tblPr/>
      <w:tcPr>
        <w:tcBorders>
          <w:top w:val="double" w:sz="4" w:space="0" w:color="65AD2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1" w:themeTint="99"/>
        <w:left w:val="single" w:sz="4" w:space="0" w:color="A0D976" w:themeColor="accent1" w:themeTint="99"/>
        <w:bottom w:val="single" w:sz="4" w:space="0" w:color="A0D976" w:themeColor="accent1" w:themeTint="99"/>
        <w:right w:val="single" w:sz="4" w:space="0" w:color="A0D976" w:themeColor="accent1" w:themeTint="99"/>
        <w:insideH w:val="single" w:sz="4" w:space="0" w:color="A0D9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1"/>
          <w:left w:val="single" w:sz="4" w:space="0" w:color="65AD2F" w:themeColor="accent1"/>
          <w:bottom w:val="single" w:sz="4" w:space="0" w:color="65AD2F" w:themeColor="accent1"/>
          <w:right w:val="single" w:sz="4" w:space="0" w:color="65AD2F" w:themeColor="accent1"/>
          <w:insideH w:val="nil"/>
        </w:tcBorders>
        <w:shd w:val="clear" w:color="auto" w:fill="65AD2F" w:themeFill="accent1"/>
      </w:tcPr>
    </w:tblStylePr>
    <w:tblStylePr w:type="lastRow">
      <w:rPr>
        <w:b/>
        <w:bCs/>
      </w:rPr>
      <w:tblPr/>
      <w:tcPr>
        <w:tcBorders>
          <w:top w:val="double" w:sz="4" w:space="0" w:color="A0D9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2" w:themeTint="99"/>
        <w:left w:val="single" w:sz="4" w:space="0" w:color="A0D976" w:themeColor="accent2" w:themeTint="99"/>
        <w:bottom w:val="single" w:sz="4" w:space="0" w:color="A0D976" w:themeColor="accent2" w:themeTint="99"/>
        <w:right w:val="single" w:sz="4" w:space="0" w:color="A0D976" w:themeColor="accent2" w:themeTint="99"/>
        <w:insideH w:val="single" w:sz="4" w:space="0" w:color="A0D97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2"/>
          <w:left w:val="single" w:sz="4" w:space="0" w:color="65AD2F" w:themeColor="accent2"/>
          <w:bottom w:val="single" w:sz="4" w:space="0" w:color="65AD2F" w:themeColor="accent2"/>
          <w:right w:val="single" w:sz="4" w:space="0" w:color="65AD2F" w:themeColor="accent2"/>
          <w:insideH w:val="nil"/>
        </w:tcBorders>
        <w:shd w:val="clear" w:color="auto" w:fill="65AD2F" w:themeFill="accent2"/>
      </w:tcPr>
    </w:tblStylePr>
    <w:tblStylePr w:type="lastRow">
      <w:rPr>
        <w:b/>
        <w:bCs/>
      </w:rPr>
      <w:tblPr/>
      <w:tcPr>
        <w:tcBorders>
          <w:top w:val="double" w:sz="4" w:space="0" w:color="A0D97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5D892" w:themeColor="accent3" w:themeTint="99"/>
        <w:left w:val="single" w:sz="4" w:space="0" w:color="A5D892" w:themeColor="accent3" w:themeTint="99"/>
        <w:bottom w:val="single" w:sz="4" w:space="0" w:color="A5D892" w:themeColor="accent3" w:themeTint="99"/>
        <w:right w:val="single" w:sz="4" w:space="0" w:color="A5D892" w:themeColor="accent3" w:themeTint="99"/>
        <w:insideH w:val="single" w:sz="4" w:space="0" w:color="A5D8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F4B" w:themeColor="accent3"/>
          <w:left w:val="single" w:sz="4" w:space="0" w:color="6ABF4B" w:themeColor="accent3"/>
          <w:bottom w:val="single" w:sz="4" w:space="0" w:color="6ABF4B" w:themeColor="accent3"/>
          <w:right w:val="single" w:sz="4" w:space="0" w:color="6ABF4B" w:themeColor="accent3"/>
          <w:insideH w:val="nil"/>
        </w:tcBorders>
        <w:shd w:val="clear" w:color="auto" w:fill="6ABF4B" w:themeFill="accent3"/>
      </w:tcPr>
    </w:tblStylePr>
    <w:tblStylePr w:type="lastRow">
      <w:rPr>
        <w:b/>
        <w:bCs/>
      </w:rPr>
      <w:tblPr/>
      <w:tcPr>
        <w:tcBorders>
          <w:top w:val="double" w:sz="4" w:space="0" w:color="A5D8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4" w:themeTint="99"/>
        <w:left w:val="single" w:sz="4" w:space="0" w:color="A0D976" w:themeColor="accent4" w:themeTint="99"/>
        <w:bottom w:val="single" w:sz="4" w:space="0" w:color="A0D976" w:themeColor="accent4" w:themeTint="99"/>
        <w:right w:val="single" w:sz="4" w:space="0" w:color="A0D976" w:themeColor="accent4" w:themeTint="99"/>
        <w:insideH w:val="single" w:sz="4" w:space="0" w:color="A0D97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4"/>
          <w:left w:val="single" w:sz="4" w:space="0" w:color="65AD2F" w:themeColor="accent4"/>
          <w:bottom w:val="single" w:sz="4" w:space="0" w:color="65AD2F" w:themeColor="accent4"/>
          <w:right w:val="single" w:sz="4" w:space="0" w:color="65AD2F" w:themeColor="accent4"/>
          <w:insideH w:val="nil"/>
        </w:tcBorders>
        <w:shd w:val="clear" w:color="auto" w:fill="65AD2F" w:themeFill="accent4"/>
      </w:tcPr>
    </w:tblStylePr>
    <w:tblStylePr w:type="lastRow">
      <w:rPr>
        <w:b/>
        <w:bCs/>
      </w:rPr>
      <w:tblPr/>
      <w:tcPr>
        <w:tcBorders>
          <w:top w:val="double" w:sz="4" w:space="0" w:color="A0D97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5" w:themeTint="99"/>
        <w:left w:val="single" w:sz="4" w:space="0" w:color="A0D976" w:themeColor="accent5" w:themeTint="99"/>
        <w:bottom w:val="single" w:sz="4" w:space="0" w:color="A0D976" w:themeColor="accent5" w:themeTint="99"/>
        <w:right w:val="single" w:sz="4" w:space="0" w:color="A0D976" w:themeColor="accent5" w:themeTint="99"/>
        <w:insideH w:val="single" w:sz="4" w:space="0" w:color="A0D9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5"/>
          <w:left w:val="single" w:sz="4" w:space="0" w:color="65AD2F" w:themeColor="accent5"/>
          <w:bottom w:val="single" w:sz="4" w:space="0" w:color="65AD2F" w:themeColor="accent5"/>
          <w:right w:val="single" w:sz="4" w:space="0" w:color="65AD2F" w:themeColor="accent5"/>
          <w:insideH w:val="nil"/>
        </w:tcBorders>
        <w:shd w:val="clear" w:color="auto" w:fill="65AD2F" w:themeFill="accent5"/>
      </w:tcPr>
    </w:tblStylePr>
    <w:tblStylePr w:type="lastRow">
      <w:rPr>
        <w:b/>
        <w:bCs/>
      </w:rPr>
      <w:tblPr/>
      <w:tcPr>
        <w:tcBorders>
          <w:top w:val="double" w:sz="4" w:space="0" w:color="A0D9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6" w:themeTint="99"/>
        <w:left w:val="single" w:sz="4" w:space="0" w:color="A0D976" w:themeColor="accent6" w:themeTint="99"/>
        <w:bottom w:val="single" w:sz="4" w:space="0" w:color="A0D976" w:themeColor="accent6" w:themeTint="99"/>
        <w:right w:val="single" w:sz="4" w:space="0" w:color="A0D976" w:themeColor="accent6" w:themeTint="99"/>
        <w:insideH w:val="single" w:sz="4" w:space="0" w:color="A0D9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6"/>
          <w:left w:val="single" w:sz="4" w:space="0" w:color="65AD2F" w:themeColor="accent6"/>
          <w:bottom w:val="single" w:sz="4" w:space="0" w:color="65AD2F" w:themeColor="accent6"/>
          <w:right w:val="single" w:sz="4" w:space="0" w:color="65AD2F" w:themeColor="accent6"/>
          <w:insideH w:val="nil"/>
        </w:tcBorders>
        <w:shd w:val="clear" w:color="auto" w:fill="65AD2F" w:themeFill="accent6"/>
      </w:tcPr>
    </w:tblStylePr>
    <w:tblStylePr w:type="lastRow">
      <w:rPr>
        <w:b/>
        <w:bCs/>
      </w:rPr>
      <w:tblPr/>
      <w:tcPr>
        <w:tcBorders>
          <w:top w:val="double" w:sz="4" w:space="0" w:color="A0D9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5AD2F" w:themeColor="accent1"/>
        <w:left w:val="single" w:sz="24" w:space="0" w:color="65AD2F" w:themeColor="accent1"/>
        <w:bottom w:val="single" w:sz="24" w:space="0" w:color="65AD2F" w:themeColor="accent1"/>
        <w:right w:val="single" w:sz="24" w:space="0" w:color="65AD2F" w:themeColor="accent1"/>
      </w:tblBorders>
    </w:tblPr>
    <w:tcPr>
      <w:shd w:val="clear" w:color="auto" w:fill="65AD2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5AD2F" w:themeColor="accent2"/>
        <w:left w:val="single" w:sz="24" w:space="0" w:color="65AD2F" w:themeColor="accent2"/>
        <w:bottom w:val="single" w:sz="24" w:space="0" w:color="65AD2F" w:themeColor="accent2"/>
        <w:right w:val="single" w:sz="24" w:space="0" w:color="65AD2F" w:themeColor="accent2"/>
      </w:tblBorders>
    </w:tblPr>
    <w:tcPr>
      <w:shd w:val="clear" w:color="auto" w:fill="65AD2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ABF4B" w:themeColor="accent3"/>
        <w:left w:val="single" w:sz="24" w:space="0" w:color="6ABF4B" w:themeColor="accent3"/>
        <w:bottom w:val="single" w:sz="24" w:space="0" w:color="6ABF4B" w:themeColor="accent3"/>
        <w:right w:val="single" w:sz="24" w:space="0" w:color="6ABF4B" w:themeColor="accent3"/>
      </w:tblBorders>
    </w:tblPr>
    <w:tcPr>
      <w:shd w:val="clear" w:color="auto" w:fill="6ABF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5AD2F" w:themeColor="accent4"/>
        <w:left w:val="single" w:sz="24" w:space="0" w:color="65AD2F" w:themeColor="accent4"/>
        <w:bottom w:val="single" w:sz="24" w:space="0" w:color="65AD2F" w:themeColor="accent4"/>
        <w:right w:val="single" w:sz="24" w:space="0" w:color="65AD2F" w:themeColor="accent4"/>
      </w:tblBorders>
    </w:tblPr>
    <w:tcPr>
      <w:shd w:val="clear" w:color="auto" w:fill="65AD2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5AD2F" w:themeColor="accent5"/>
        <w:left w:val="single" w:sz="24" w:space="0" w:color="65AD2F" w:themeColor="accent5"/>
        <w:bottom w:val="single" w:sz="24" w:space="0" w:color="65AD2F" w:themeColor="accent5"/>
        <w:right w:val="single" w:sz="24" w:space="0" w:color="65AD2F" w:themeColor="accent5"/>
      </w:tblBorders>
    </w:tblPr>
    <w:tcPr>
      <w:shd w:val="clear" w:color="auto" w:fill="65AD2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65AD2F" w:themeColor="accent6"/>
        <w:left w:val="single" w:sz="24" w:space="0" w:color="65AD2F" w:themeColor="accent6"/>
        <w:bottom w:val="single" w:sz="24" w:space="0" w:color="65AD2F" w:themeColor="accent6"/>
        <w:right w:val="single" w:sz="24" w:space="0" w:color="65AD2F" w:themeColor="accent6"/>
      </w:tblBorders>
    </w:tblPr>
    <w:tcPr>
      <w:shd w:val="clear" w:color="auto" w:fill="65AD2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4B8123" w:themeColor="accent1" w:themeShade="BF"/>
    </w:rPr>
    <w:tblPr>
      <w:tblStyleRowBandSize w:val="1"/>
      <w:tblStyleColBandSize w:val="1"/>
      <w:tblBorders>
        <w:top w:val="single" w:sz="4" w:space="0" w:color="65AD2F" w:themeColor="accent1"/>
        <w:bottom w:val="single" w:sz="4" w:space="0" w:color="65AD2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5AD2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4B8123" w:themeColor="accent2" w:themeShade="BF"/>
    </w:rPr>
    <w:tblPr>
      <w:tblStyleRowBandSize w:val="1"/>
      <w:tblStyleColBandSize w:val="1"/>
      <w:tblBorders>
        <w:top w:val="single" w:sz="4" w:space="0" w:color="65AD2F" w:themeColor="accent2"/>
        <w:bottom w:val="single" w:sz="4" w:space="0" w:color="65AD2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AD2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4D9234" w:themeColor="accent3" w:themeShade="BF"/>
    </w:rPr>
    <w:tblPr>
      <w:tblStyleRowBandSize w:val="1"/>
      <w:tblStyleColBandSize w:val="1"/>
      <w:tblBorders>
        <w:top w:val="single" w:sz="4" w:space="0" w:color="6ABF4B" w:themeColor="accent3"/>
        <w:bottom w:val="single" w:sz="4" w:space="0" w:color="6ABF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ABF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ABF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4B8123" w:themeColor="accent4" w:themeShade="BF"/>
    </w:rPr>
    <w:tblPr>
      <w:tblStyleRowBandSize w:val="1"/>
      <w:tblStyleColBandSize w:val="1"/>
      <w:tblBorders>
        <w:top w:val="single" w:sz="4" w:space="0" w:color="65AD2F" w:themeColor="accent4"/>
        <w:bottom w:val="single" w:sz="4" w:space="0" w:color="65AD2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5AD2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2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4B8123" w:themeColor="accent5" w:themeShade="BF"/>
    </w:rPr>
    <w:tblPr>
      <w:tblStyleRowBandSize w:val="1"/>
      <w:tblStyleColBandSize w:val="1"/>
      <w:tblBorders>
        <w:top w:val="single" w:sz="4" w:space="0" w:color="65AD2F" w:themeColor="accent5"/>
        <w:bottom w:val="single" w:sz="4" w:space="0" w:color="65AD2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5AD2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4B8123" w:themeColor="accent6" w:themeShade="BF"/>
    </w:rPr>
    <w:tblPr>
      <w:tblStyleRowBandSize w:val="1"/>
      <w:tblStyleColBandSize w:val="1"/>
      <w:tblBorders>
        <w:top w:val="single" w:sz="4" w:space="0" w:color="65AD2F" w:themeColor="accent6"/>
        <w:bottom w:val="single" w:sz="4" w:space="0" w:color="65AD2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5AD2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4B812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AD2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AD2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AD2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AD2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4B812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AD2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AD2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AD2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AD2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4D923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F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F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F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F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4B81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AD2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AD2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AD2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AD2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4B812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AD2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AD2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AD2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AD2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4B812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AD2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AD2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AD2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AD2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0E6A3" w:themeColor="accent1" w:themeTint="66"/>
        <w:left w:val="single" w:sz="4" w:space="0" w:color="C0E6A3" w:themeColor="accent1" w:themeTint="66"/>
        <w:bottom w:val="single" w:sz="4" w:space="0" w:color="C0E6A3" w:themeColor="accent1" w:themeTint="66"/>
        <w:right w:val="single" w:sz="4" w:space="0" w:color="C0E6A3" w:themeColor="accent1" w:themeTint="66"/>
        <w:insideH w:val="single" w:sz="4" w:space="0" w:color="C0E6A3" w:themeColor="accent1" w:themeTint="66"/>
        <w:insideV w:val="single" w:sz="4" w:space="0" w:color="C0E6A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9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0E6A3" w:themeColor="accent2" w:themeTint="66"/>
        <w:left w:val="single" w:sz="4" w:space="0" w:color="C0E6A3" w:themeColor="accent2" w:themeTint="66"/>
        <w:bottom w:val="single" w:sz="4" w:space="0" w:color="C0E6A3" w:themeColor="accent2" w:themeTint="66"/>
        <w:right w:val="single" w:sz="4" w:space="0" w:color="C0E6A3" w:themeColor="accent2" w:themeTint="66"/>
        <w:insideH w:val="single" w:sz="4" w:space="0" w:color="C0E6A3" w:themeColor="accent2" w:themeTint="66"/>
        <w:insideV w:val="single" w:sz="4" w:space="0" w:color="C0E6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97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3E5B6" w:themeColor="accent3" w:themeTint="66"/>
        <w:left w:val="single" w:sz="4" w:space="0" w:color="C3E5B6" w:themeColor="accent3" w:themeTint="66"/>
        <w:bottom w:val="single" w:sz="4" w:space="0" w:color="C3E5B6" w:themeColor="accent3" w:themeTint="66"/>
        <w:right w:val="single" w:sz="4" w:space="0" w:color="C3E5B6" w:themeColor="accent3" w:themeTint="66"/>
        <w:insideH w:val="single" w:sz="4" w:space="0" w:color="C3E5B6" w:themeColor="accent3" w:themeTint="66"/>
        <w:insideV w:val="single" w:sz="4" w:space="0" w:color="C3E5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D8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8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0E6A3" w:themeColor="accent4" w:themeTint="66"/>
        <w:left w:val="single" w:sz="4" w:space="0" w:color="C0E6A3" w:themeColor="accent4" w:themeTint="66"/>
        <w:bottom w:val="single" w:sz="4" w:space="0" w:color="C0E6A3" w:themeColor="accent4" w:themeTint="66"/>
        <w:right w:val="single" w:sz="4" w:space="0" w:color="C0E6A3" w:themeColor="accent4" w:themeTint="66"/>
        <w:insideH w:val="single" w:sz="4" w:space="0" w:color="C0E6A3" w:themeColor="accent4" w:themeTint="66"/>
        <w:insideV w:val="single" w:sz="4" w:space="0" w:color="C0E6A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97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0E6A3" w:themeColor="accent5" w:themeTint="66"/>
        <w:left w:val="single" w:sz="4" w:space="0" w:color="C0E6A3" w:themeColor="accent5" w:themeTint="66"/>
        <w:bottom w:val="single" w:sz="4" w:space="0" w:color="C0E6A3" w:themeColor="accent5" w:themeTint="66"/>
        <w:right w:val="single" w:sz="4" w:space="0" w:color="C0E6A3" w:themeColor="accent5" w:themeTint="66"/>
        <w:insideH w:val="single" w:sz="4" w:space="0" w:color="C0E6A3" w:themeColor="accent5" w:themeTint="66"/>
        <w:insideV w:val="single" w:sz="4" w:space="0" w:color="C0E6A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9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0E6A3" w:themeColor="accent6" w:themeTint="66"/>
        <w:left w:val="single" w:sz="4" w:space="0" w:color="C0E6A3" w:themeColor="accent6" w:themeTint="66"/>
        <w:bottom w:val="single" w:sz="4" w:space="0" w:color="C0E6A3" w:themeColor="accent6" w:themeTint="66"/>
        <w:right w:val="single" w:sz="4" w:space="0" w:color="C0E6A3" w:themeColor="accent6" w:themeTint="66"/>
        <w:insideH w:val="single" w:sz="4" w:space="0" w:color="C0E6A3" w:themeColor="accent6" w:themeTint="66"/>
        <w:insideV w:val="single" w:sz="4" w:space="0" w:color="C0E6A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9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0D976" w:themeColor="accent1" w:themeTint="99"/>
        <w:bottom w:val="single" w:sz="2" w:space="0" w:color="A0D976" w:themeColor="accent1" w:themeTint="99"/>
        <w:insideH w:val="single" w:sz="2" w:space="0" w:color="A0D976" w:themeColor="accent1" w:themeTint="99"/>
        <w:insideV w:val="single" w:sz="2" w:space="0" w:color="A0D9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9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9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0D976" w:themeColor="accent2" w:themeTint="99"/>
        <w:bottom w:val="single" w:sz="2" w:space="0" w:color="A0D976" w:themeColor="accent2" w:themeTint="99"/>
        <w:insideH w:val="single" w:sz="2" w:space="0" w:color="A0D976" w:themeColor="accent2" w:themeTint="99"/>
        <w:insideV w:val="single" w:sz="2" w:space="0" w:color="A0D97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97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97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5D892" w:themeColor="accent3" w:themeTint="99"/>
        <w:bottom w:val="single" w:sz="2" w:space="0" w:color="A5D892" w:themeColor="accent3" w:themeTint="99"/>
        <w:insideH w:val="single" w:sz="2" w:space="0" w:color="A5D892" w:themeColor="accent3" w:themeTint="99"/>
        <w:insideV w:val="single" w:sz="2" w:space="0" w:color="A5D8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8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8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0D976" w:themeColor="accent4" w:themeTint="99"/>
        <w:bottom w:val="single" w:sz="2" w:space="0" w:color="A0D976" w:themeColor="accent4" w:themeTint="99"/>
        <w:insideH w:val="single" w:sz="2" w:space="0" w:color="A0D976" w:themeColor="accent4" w:themeTint="99"/>
        <w:insideV w:val="single" w:sz="2" w:space="0" w:color="A0D97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97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97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0D976" w:themeColor="accent5" w:themeTint="99"/>
        <w:bottom w:val="single" w:sz="2" w:space="0" w:color="A0D976" w:themeColor="accent5" w:themeTint="99"/>
        <w:insideH w:val="single" w:sz="2" w:space="0" w:color="A0D976" w:themeColor="accent5" w:themeTint="99"/>
        <w:insideV w:val="single" w:sz="2" w:space="0" w:color="A0D9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9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9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0D976" w:themeColor="accent6" w:themeTint="99"/>
        <w:bottom w:val="single" w:sz="2" w:space="0" w:color="A0D976" w:themeColor="accent6" w:themeTint="99"/>
        <w:insideH w:val="single" w:sz="2" w:space="0" w:color="A0D976" w:themeColor="accent6" w:themeTint="99"/>
        <w:insideV w:val="single" w:sz="2" w:space="0" w:color="A0D9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9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9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0D976" w:themeColor="accent1" w:themeTint="99"/>
        <w:left w:val="single" w:sz="4" w:space="0" w:color="A0D976" w:themeColor="accent1" w:themeTint="99"/>
        <w:bottom w:val="single" w:sz="4" w:space="0" w:color="A0D976" w:themeColor="accent1" w:themeTint="99"/>
        <w:right w:val="single" w:sz="4" w:space="0" w:color="A0D976" w:themeColor="accent1" w:themeTint="99"/>
        <w:insideH w:val="single" w:sz="4" w:space="0" w:color="A0D976" w:themeColor="accent1" w:themeTint="99"/>
        <w:insideV w:val="single" w:sz="4" w:space="0" w:color="A0D9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  <w:tblStylePr w:type="neCell">
      <w:tblPr/>
      <w:tcPr>
        <w:tcBorders>
          <w:bottom w:val="single" w:sz="4" w:space="0" w:color="A0D976" w:themeColor="accent1" w:themeTint="99"/>
        </w:tcBorders>
      </w:tcPr>
    </w:tblStylePr>
    <w:tblStylePr w:type="nwCell">
      <w:tblPr/>
      <w:tcPr>
        <w:tcBorders>
          <w:bottom w:val="single" w:sz="4" w:space="0" w:color="A0D976" w:themeColor="accent1" w:themeTint="99"/>
        </w:tcBorders>
      </w:tcPr>
    </w:tblStylePr>
    <w:tblStylePr w:type="seCell">
      <w:tblPr/>
      <w:tcPr>
        <w:tcBorders>
          <w:top w:val="single" w:sz="4" w:space="0" w:color="A0D976" w:themeColor="accent1" w:themeTint="99"/>
        </w:tcBorders>
      </w:tcPr>
    </w:tblStylePr>
    <w:tblStylePr w:type="swCell">
      <w:tblPr/>
      <w:tcPr>
        <w:tcBorders>
          <w:top w:val="single" w:sz="4" w:space="0" w:color="A0D976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0D976" w:themeColor="accent2" w:themeTint="99"/>
        <w:left w:val="single" w:sz="4" w:space="0" w:color="A0D976" w:themeColor="accent2" w:themeTint="99"/>
        <w:bottom w:val="single" w:sz="4" w:space="0" w:color="A0D976" w:themeColor="accent2" w:themeTint="99"/>
        <w:right w:val="single" w:sz="4" w:space="0" w:color="A0D976" w:themeColor="accent2" w:themeTint="99"/>
        <w:insideH w:val="single" w:sz="4" w:space="0" w:color="A0D976" w:themeColor="accent2" w:themeTint="99"/>
        <w:insideV w:val="single" w:sz="4" w:space="0" w:color="A0D97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  <w:tblStylePr w:type="neCell">
      <w:tblPr/>
      <w:tcPr>
        <w:tcBorders>
          <w:bottom w:val="single" w:sz="4" w:space="0" w:color="A0D976" w:themeColor="accent2" w:themeTint="99"/>
        </w:tcBorders>
      </w:tcPr>
    </w:tblStylePr>
    <w:tblStylePr w:type="nwCell">
      <w:tblPr/>
      <w:tcPr>
        <w:tcBorders>
          <w:bottom w:val="single" w:sz="4" w:space="0" w:color="A0D976" w:themeColor="accent2" w:themeTint="99"/>
        </w:tcBorders>
      </w:tcPr>
    </w:tblStylePr>
    <w:tblStylePr w:type="seCell">
      <w:tblPr/>
      <w:tcPr>
        <w:tcBorders>
          <w:top w:val="single" w:sz="4" w:space="0" w:color="A0D976" w:themeColor="accent2" w:themeTint="99"/>
        </w:tcBorders>
      </w:tcPr>
    </w:tblStylePr>
    <w:tblStylePr w:type="swCell">
      <w:tblPr/>
      <w:tcPr>
        <w:tcBorders>
          <w:top w:val="single" w:sz="4" w:space="0" w:color="A0D97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D892" w:themeColor="accent3" w:themeTint="99"/>
        <w:left w:val="single" w:sz="4" w:space="0" w:color="A5D892" w:themeColor="accent3" w:themeTint="99"/>
        <w:bottom w:val="single" w:sz="4" w:space="0" w:color="A5D892" w:themeColor="accent3" w:themeTint="99"/>
        <w:right w:val="single" w:sz="4" w:space="0" w:color="A5D892" w:themeColor="accent3" w:themeTint="99"/>
        <w:insideH w:val="single" w:sz="4" w:space="0" w:color="A5D892" w:themeColor="accent3" w:themeTint="99"/>
        <w:insideV w:val="single" w:sz="4" w:space="0" w:color="A5D8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  <w:tblStylePr w:type="neCell">
      <w:tblPr/>
      <w:tcPr>
        <w:tcBorders>
          <w:bottom w:val="single" w:sz="4" w:space="0" w:color="A5D892" w:themeColor="accent3" w:themeTint="99"/>
        </w:tcBorders>
      </w:tcPr>
    </w:tblStylePr>
    <w:tblStylePr w:type="nwCell">
      <w:tblPr/>
      <w:tcPr>
        <w:tcBorders>
          <w:bottom w:val="single" w:sz="4" w:space="0" w:color="A5D892" w:themeColor="accent3" w:themeTint="99"/>
        </w:tcBorders>
      </w:tcPr>
    </w:tblStylePr>
    <w:tblStylePr w:type="seCell">
      <w:tblPr/>
      <w:tcPr>
        <w:tcBorders>
          <w:top w:val="single" w:sz="4" w:space="0" w:color="A5D892" w:themeColor="accent3" w:themeTint="99"/>
        </w:tcBorders>
      </w:tcPr>
    </w:tblStylePr>
    <w:tblStylePr w:type="swCell">
      <w:tblPr/>
      <w:tcPr>
        <w:tcBorders>
          <w:top w:val="single" w:sz="4" w:space="0" w:color="A5D892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0D976" w:themeColor="accent4" w:themeTint="99"/>
        <w:left w:val="single" w:sz="4" w:space="0" w:color="A0D976" w:themeColor="accent4" w:themeTint="99"/>
        <w:bottom w:val="single" w:sz="4" w:space="0" w:color="A0D976" w:themeColor="accent4" w:themeTint="99"/>
        <w:right w:val="single" w:sz="4" w:space="0" w:color="A0D976" w:themeColor="accent4" w:themeTint="99"/>
        <w:insideH w:val="single" w:sz="4" w:space="0" w:color="A0D976" w:themeColor="accent4" w:themeTint="99"/>
        <w:insideV w:val="single" w:sz="4" w:space="0" w:color="A0D97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  <w:tblStylePr w:type="neCell">
      <w:tblPr/>
      <w:tcPr>
        <w:tcBorders>
          <w:bottom w:val="single" w:sz="4" w:space="0" w:color="A0D976" w:themeColor="accent4" w:themeTint="99"/>
        </w:tcBorders>
      </w:tcPr>
    </w:tblStylePr>
    <w:tblStylePr w:type="nwCell">
      <w:tblPr/>
      <w:tcPr>
        <w:tcBorders>
          <w:bottom w:val="single" w:sz="4" w:space="0" w:color="A0D976" w:themeColor="accent4" w:themeTint="99"/>
        </w:tcBorders>
      </w:tcPr>
    </w:tblStylePr>
    <w:tblStylePr w:type="seCell">
      <w:tblPr/>
      <w:tcPr>
        <w:tcBorders>
          <w:top w:val="single" w:sz="4" w:space="0" w:color="A0D976" w:themeColor="accent4" w:themeTint="99"/>
        </w:tcBorders>
      </w:tcPr>
    </w:tblStylePr>
    <w:tblStylePr w:type="swCell">
      <w:tblPr/>
      <w:tcPr>
        <w:tcBorders>
          <w:top w:val="single" w:sz="4" w:space="0" w:color="A0D97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0D976" w:themeColor="accent5" w:themeTint="99"/>
        <w:left w:val="single" w:sz="4" w:space="0" w:color="A0D976" w:themeColor="accent5" w:themeTint="99"/>
        <w:bottom w:val="single" w:sz="4" w:space="0" w:color="A0D976" w:themeColor="accent5" w:themeTint="99"/>
        <w:right w:val="single" w:sz="4" w:space="0" w:color="A0D976" w:themeColor="accent5" w:themeTint="99"/>
        <w:insideH w:val="single" w:sz="4" w:space="0" w:color="A0D976" w:themeColor="accent5" w:themeTint="99"/>
        <w:insideV w:val="single" w:sz="4" w:space="0" w:color="A0D9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  <w:tblStylePr w:type="neCell">
      <w:tblPr/>
      <w:tcPr>
        <w:tcBorders>
          <w:bottom w:val="single" w:sz="4" w:space="0" w:color="A0D976" w:themeColor="accent5" w:themeTint="99"/>
        </w:tcBorders>
      </w:tcPr>
    </w:tblStylePr>
    <w:tblStylePr w:type="nwCell">
      <w:tblPr/>
      <w:tcPr>
        <w:tcBorders>
          <w:bottom w:val="single" w:sz="4" w:space="0" w:color="A0D976" w:themeColor="accent5" w:themeTint="99"/>
        </w:tcBorders>
      </w:tcPr>
    </w:tblStylePr>
    <w:tblStylePr w:type="seCell">
      <w:tblPr/>
      <w:tcPr>
        <w:tcBorders>
          <w:top w:val="single" w:sz="4" w:space="0" w:color="A0D976" w:themeColor="accent5" w:themeTint="99"/>
        </w:tcBorders>
      </w:tcPr>
    </w:tblStylePr>
    <w:tblStylePr w:type="swCell">
      <w:tblPr/>
      <w:tcPr>
        <w:tcBorders>
          <w:top w:val="single" w:sz="4" w:space="0" w:color="A0D97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0D976" w:themeColor="accent6" w:themeTint="99"/>
        <w:left w:val="single" w:sz="4" w:space="0" w:color="A0D976" w:themeColor="accent6" w:themeTint="99"/>
        <w:bottom w:val="single" w:sz="4" w:space="0" w:color="A0D976" w:themeColor="accent6" w:themeTint="99"/>
        <w:right w:val="single" w:sz="4" w:space="0" w:color="A0D976" w:themeColor="accent6" w:themeTint="99"/>
        <w:insideH w:val="single" w:sz="4" w:space="0" w:color="A0D976" w:themeColor="accent6" w:themeTint="99"/>
        <w:insideV w:val="single" w:sz="4" w:space="0" w:color="A0D9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  <w:tblStylePr w:type="neCell">
      <w:tblPr/>
      <w:tcPr>
        <w:tcBorders>
          <w:bottom w:val="single" w:sz="4" w:space="0" w:color="A0D976" w:themeColor="accent6" w:themeTint="99"/>
        </w:tcBorders>
      </w:tcPr>
    </w:tblStylePr>
    <w:tblStylePr w:type="nwCell">
      <w:tblPr/>
      <w:tcPr>
        <w:tcBorders>
          <w:bottom w:val="single" w:sz="4" w:space="0" w:color="A0D976" w:themeColor="accent6" w:themeTint="99"/>
        </w:tcBorders>
      </w:tcPr>
    </w:tblStylePr>
    <w:tblStylePr w:type="seCell">
      <w:tblPr/>
      <w:tcPr>
        <w:tcBorders>
          <w:top w:val="single" w:sz="4" w:space="0" w:color="A0D976" w:themeColor="accent6" w:themeTint="99"/>
        </w:tcBorders>
      </w:tcPr>
    </w:tblStylePr>
    <w:tblStylePr w:type="swCell">
      <w:tblPr/>
      <w:tcPr>
        <w:tcBorders>
          <w:top w:val="single" w:sz="4" w:space="0" w:color="A0D976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1" w:themeTint="99"/>
        <w:left w:val="single" w:sz="4" w:space="0" w:color="A0D976" w:themeColor="accent1" w:themeTint="99"/>
        <w:bottom w:val="single" w:sz="4" w:space="0" w:color="A0D976" w:themeColor="accent1" w:themeTint="99"/>
        <w:right w:val="single" w:sz="4" w:space="0" w:color="A0D976" w:themeColor="accent1" w:themeTint="99"/>
        <w:insideH w:val="single" w:sz="4" w:space="0" w:color="A0D976" w:themeColor="accent1" w:themeTint="99"/>
        <w:insideV w:val="single" w:sz="4" w:space="0" w:color="A0D9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1"/>
          <w:left w:val="single" w:sz="4" w:space="0" w:color="65AD2F" w:themeColor="accent1"/>
          <w:bottom w:val="single" w:sz="4" w:space="0" w:color="65AD2F" w:themeColor="accent1"/>
          <w:right w:val="single" w:sz="4" w:space="0" w:color="65AD2F" w:themeColor="accent1"/>
          <w:insideH w:val="nil"/>
          <w:insideV w:val="nil"/>
        </w:tcBorders>
        <w:shd w:val="clear" w:color="auto" w:fill="65AD2F" w:themeFill="accent1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2" w:themeTint="99"/>
        <w:left w:val="single" w:sz="4" w:space="0" w:color="A0D976" w:themeColor="accent2" w:themeTint="99"/>
        <w:bottom w:val="single" w:sz="4" w:space="0" w:color="A0D976" w:themeColor="accent2" w:themeTint="99"/>
        <w:right w:val="single" w:sz="4" w:space="0" w:color="A0D976" w:themeColor="accent2" w:themeTint="99"/>
        <w:insideH w:val="single" w:sz="4" w:space="0" w:color="A0D976" w:themeColor="accent2" w:themeTint="99"/>
        <w:insideV w:val="single" w:sz="4" w:space="0" w:color="A0D97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2"/>
          <w:left w:val="single" w:sz="4" w:space="0" w:color="65AD2F" w:themeColor="accent2"/>
          <w:bottom w:val="single" w:sz="4" w:space="0" w:color="65AD2F" w:themeColor="accent2"/>
          <w:right w:val="single" w:sz="4" w:space="0" w:color="65AD2F" w:themeColor="accent2"/>
          <w:insideH w:val="nil"/>
          <w:insideV w:val="nil"/>
        </w:tcBorders>
        <w:shd w:val="clear" w:color="auto" w:fill="65AD2F" w:themeFill="accent2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5D892" w:themeColor="accent3" w:themeTint="99"/>
        <w:left w:val="single" w:sz="4" w:space="0" w:color="A5D892" w:themeColor="accent3" w:themeTint="99"/>
        <w:bottom w:val="single" w:sz="4" w:space="0" w:color="A5D892" w:themeColor="accent3" w:themeTint="99"/>
        <w:right w:val="single" w:sz="4" w:space="0" w:color="A5D892" w:themeColor="accent3" w:themeTint="99"/>
        <w:insideH w:val="single" w:sz="4" w:space="0" w:color="A5D892" w:themeColor="accent3" w:themeTint="99"/>
        <w:insideV w:val="single" w:sz="4" w:space="0" w:color="A5D8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F4B" w:themeColor="accent3"/>
          <w:left w:val="single" w:sz="4" w:space="0" w:color="6ABF4B" w:themeColor="accent3"/>
          <w:bottom w:val="single" w:sz="4" w:space="0" w:color="6ABF4B" w:themeColor="accent3"/>
          <w:right w:val="single" w:sz="4" w:space="0" w:color="6ABF4B" w:themeColor="accent3"/>
          <w:insideH w:val="nil"/>
          <w:insideV w:val="nil"/>
        </w:tcBorders>
        <w:shd w:val="clear" w:color="auto" w:fill="6ABF4B" w:themeFill="accent3"/>
      </w:tcPr>
    </w:tblStylePr>
    <w:tblStylePr w:type="lastRow">
      <w:rPr>
        <w:b/>
        <w:bCs/>
      </w:rPr>
      <w:tblPr/>
      <w:tcPr>
        <w:tcBorders>
          <w:top w:val="double" w:sz="4" w:space="0" w:color="6ABF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4" w:themeTint="99"/>
        <w:left w:val="single" w:sz="4" w:space="0" w:color="A0D976" w:themeColor="accent4" w:themeTint="99"/>
        <w:bottom w:val="single" w:sz="4" w:space="0" w:color="A0D976" w:themeColor="accent4" w:themeTint="99"/>
        <w:right w:val="single" w:sz="4" w:space="0" w:color="A0D976" w:themeColor="accent4" w:themeTint="99"/>
        <w:insideH w:val="single" w:sz="4" w:space="0" w:color="A0D976" w:themeColor="accent4" w:themeTint="99"/>
        <w:insideV w:val="single" w:sz="4" w:space="0" w:color="A0D97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4"/>
          <w:left w:val="single" w:sz="4" w:space="0" w:color="65AD2F" w:themeColor="accent4"/>
          <w:bottom w:val="single" w:sz="4" w:space="0" w:color="65AD2F" w:themeColor="accent4"/>
          <w:right w:val="single" w:sz="4" w:space="0" w:color="65AD2F" w:themeColor="accent4"/>
          <w:insideH w:val="nil"/>
          <w:insideV w:val="nil"/>
        </w:tcBorders>
        <w:shd w:val="clear" w:color="auto" w:fill="65AD2F" w:themeFill="accent4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5" w:themeTint="99"/>
        <w:left w:val="single" w:sz="4" w:space="0" w:color="A0D976" w:themeColor="accent5" w:themeTint="99"/>
        <w:bottom w:val="single" w:sz="4" w:space="0" w:color="A0D976" w:themeColor="accent5" w:themeTint="99"/>
        <w:right w:val="single" w:sz="4" w:space="0" w:color="A0D976" w:themeColor="accent5" w:themeTint="99"/>
        <w:insideH w:val="single" w:sz="4" w:space="0" w:color="A0D976" w:themeColor="accent5" w:themeTint="99"/>
        <w:insideV w:val="single" w:sz="4" w:space="0" w:color="A0D9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5"/>
          <w:left w:val="single" w:sz="4" w:space="0" w:color="65AD2F" w:themeColor="accent5"/>
          <w:bottom w:val="single" w:sz="4" w:space="0" w:color="65AD2F" w:themeColor="accent5"/>
          <w:right w:val="single" w:sz="4" w:space="0" w:color="65AD2F" w:themeColor="accent5"/>
          <w:insideH w:val="nil"/>
          <w:insideV w:val="nil"/>
        </w:tcBorders>
        <w:shd w:val="clear" w:color="auto" w:fill="65AD2F" w:themeFill="accent5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0D976" w:themeColor="accent6" w:themeTint="99"/>
        <w:left w:val="single" w:sz="4" w:space="0" w:color="A0D976" w:themeColor="accent6" w:themeTint="99"/>
        <w:bottom w:val="single" w:sz="4" w:space="0" w:color="A0D976" w:themeColor="accent6" w:themeTint="99"/>
        <w:right w:val="single" w:sz="4" w:space="0" w:color="A0D976" w:themeColor="accent6" w:themeTint="99"/>
        <w:insideH w:val="single" w:sz="4" w:space="0" w:color="A0D976" w:themeColor="accent6" w:themeTint="99"/>
        <w:insideV w:val="single" w:sz="4" w:space="0" w:color="A0D9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AD2F" w:themeColor="accent6"/>
          <w:left w:val="single" w:sz="4" w:space="0" w:color="65AD2F" w:themeColor="accent6"/>
          <w:bottom w:val="single" w:sz="4" w:space="0" w:color="65AD2F" w:themeColor="accent6"/>
          <w:right w:val="single" w:sz="4" w:space="0" w:color="65AD2F" w:themeColor="accent6"/>
          <w:insideH w:val="nil"/>
          <w:insideV w:val="nil"/>
        </w:tcBorders>
        <w:shd w:val="clear" w:color="auto" w:fill="65AD2F" w:themeFill="accent6"/>
      </w:tcPr>
    </w:tblStylePr>
    <w:tblStylePr w:type="lastRow">
      <w:rPr>
        <w:b/>
        <w:bCs/>
      </w:rPr>
      <w:tblPr/>
      <w:tcPr>
        <w:tcBorders>
          <w:top w:val="double" w:sz="4" w:space="0" w:color="65AD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2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AD2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AD2F" w:themeFill="accent1"/>
      </w:tcPr>
    </w:tblStylePr>
    <w:tblStylePr w:type="band1Vert">
      <w:tblPr/>
      <w:tcPr>
        <w:shd w:val="clear" w:color="auto" w:fill="C0E6A3" w:themeFill="accent1" w:themeFillTint="66"/>
      </w:tcPr>
    </w:tblStylePr>
    <w:tblStylePr w:type="band1Horz">
      <w:tblPr/>
      <w:tcPr>
        <w:shd w:val="clear" w:color="auto" w:fill="C0E6A3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2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AD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AD2F" w:themeFill="accent2"/>
      </w:tcPr>
    </w:tblStylePr>
    <w:tblStylePr w:type="band1Vert">
      <w:tblPr/>
      <w:tcPr>
        <w:shd w:val="clear" w:color="auto" w:fill="C0E6A3" w:themeFill="accent2" w:themeFillTint="66"/>
      </w:tcPr>
    </w:tblStylePr>
    <w:tblStylePr w:type="band1Horz">
      <w:tblPr/>
      <w:tcPr>
        <w:shd w:val="clear" w:color="auto" w:fill="C0E6A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F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F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F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F4B" w:themeFill="accent3"/>
      </w:tcPr>
    </w:tblStylePr>
    <w:tblStylePr w:type="band1Vert">
      <w:tblPr/>
      <w:tcPr>
        <w:shd w:val="clear" w:color="auto" w:fill="C3E5B6" w:themeFill="accent3" w:themeFillTint="66"/>
      </w:tcPr>
    </w:tblStylePr>
    <w:tblStylePr w:type="band1Horz">
      <w:tblPr/>
      <w:tcPr>
        <w:shd w:val="clear" w:color="auto" w:fill="C3E5B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2D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AD2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AD2F" w:themeFill="accent4"/>
      </w:tcPr>
    </w:tblStylePr>
    <w:tblStylePr w:type="band1Vert">
      <w:tblPr/>
      <w:tcPr>
        <w:shd w:val="clear" w:color="auto" w:fill="C0E6A3" w:themeFill="accent4" w:themeFillTint="66"/>
      </w:tcPr>
    </w:tblStylePr>
    <w:tblStylePr w:type="band1Horz">
      <w:tblPr/>
      <w:tcPr>
        <w:shd w:val="clear" w:color="auto" w:fill="C0E6A3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2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AD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AD2F" w:themeFill="accent5"/>
      </w:tcPr>
    </w:tblStylePr>
    <w:tblStylePr w:type="band1Vert">
      <w:tblPr/>
      <w:tcPr>
        <w:shd w:val="clear" w:color="auto" w:fill="C0E6A3" w:themeFill="accent5" w:themeFillTint="66"/>
      </w:tcPr>
    </w:tblStylePr>
    <w:tblStylePr w:type="band1Horz">
      <w:tblPr/>
      <w:tcPr>
        <w:shd w:val="clear" w:color="auto" w:fill="C0E6A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2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AD2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AD2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AD2F" w:themeFill="accent6"/>
      </w:tcPr>
    </w:tblStylePr>
    <w:tblStylePr w:type="band1Vert">
      <w:tblPr/>
      <w:tcPr>
        <w:shd w:val="clear" w:color="auto" w:fill="C0E6A3" w:themeFill="accent6" w:themeFillTint="66"/>
      </w:tcPr>
    </w:tblStylePr>
    <w:tblStylePr w:type="band1Horz">
      <w:tblPr/>
      <w:tcPr>
        <w:shd w:val="clear" w:color="auto" w:fill="C0E6A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4B8123" w:themeColor="accent1" w:themeShade="BF"/>
    </w:rPr>
    <w:tblPr>
      <w:tblStyleRowBandSize w:val="1"/>
      <w:tblStyleColBandSize w:val="1"/>
      <w:tblBorders>
        <w:top w:val="single" w:sz="4" w:space="0" w:color="A0D976" w:themeColor="accent1" w:themeTint="99"/>
        <w:left w:val="single" w:sz="4" w:space="0" w:color="A0D976" w:themeColor="accent1" w:themeTint="99"/>
        <w:bottom w:val="single" w:sz="4" w:space="0" w:color="A0D976" w:themeColor="accent1" w:themeTint="99"/>
        <w:right w:val="single" w:sz="4" w:space="0" w:color="A0D976" w:themeColor="accent1" w:themeTint="99"/>
        <w:insideH w:val="single" w:sz="4" w:space="0" w:color="A0D976" w:themeColor="accent1" w:themeTint="99"/>
        <w:insideV w:val="single" w:sz="4" w:space="0" w:color="A0D9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9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4B8123" w:themeColor="accent2" w:themeShade="BF"/>
    </w:rPr>
    <w:tblPr>
      <w:tblStyleRowBandSize w:val="1"/>
      <w:tblStyleColBandSize w:val="1"/>
      <w:tblBorders>
        <w:top w:val="single" w:sz="4" w:space="0" w:color="A0D976" w:themeColor="accent2" w:themeTint="99"/>
        <w:left w:val="single" w:sz="4" w:space="0" w:color="A0D976" w:themeColor="accent2" w:themeTint="99"/>
        <w:bottom w:val="single" w:sz="4" w:space="0" w:color="A0D976" w:themeColor="accent2" w:themeTint="99"/>
        <w:right w:val="single" w:sz="4" w:space="0" w:color="A0D976" w:themeColor="accent2" w:themeTint="99"/>
        <w:insideH w:val="single" w:sz="4" w:space="0" w:color="A0D976" w:themeColor="accent2" w:themeTint="99"/>
        <w:insideV w:val="single" w:sz="4" w:space="0" w:color="A0D97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97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4D9234" w:themeColor="accent3" w:themeShade="BF"/>
    </w:rPr>
    <w:tblPr>
      <w:tblStyleRowBandSize w:val="1"/>
      <w:tblStyleColBandSize w:val="1"/>
      <w:tblBorders>
        <w:top w:val="single" w:sz="4" w:space="0" w:color="A5D892" w:themeColor="accent3" w:themeTint="99"/>
        <w:left w:val="single" w:sz="4" w:space="0" w:color="A5D892" w:themeColor="accent3" w:themeTint="99"/>
        <w:bottom w:val="single" w:sz="4" w:space="0" w:color="A5D892" w:themeColor="accent3" w:themeTint="99"/>
        <w:right w:val="single" w:sz="4" w:space="0" w:color="A5D892" w:themeColor="accent3" w:themeTint="99"/>
        <w:insideH w:val="single" w:sz="4" w:space="0" w:color="A5D892" w:themeColor="accent3" w:themeTint="99"/>
        <w:insideV w:val="single" w:sz="4" w:space="0" w:color="A5D8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D8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8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4B8123" w:themeColor="accent4" w:themeShade="BF"/>
    </w:rPr>
    <w:tblPr>
      <w:tblStyleRowBandSize w:val="1"/>
      <w:tblStyleColBandSize w:val="1"/>
      <w:tblBorders>
        <w:top w:val="single" w:sz="4" w:space="0" w:color="A0D976" w:themeColor="accent4" w:themeTint="99"/>
        <w:left w:val="single" w:sz="4" w:space="0" w:color="A0D976" w:themeColor="accent4" w:themeTint="99"/>
        <w:bottom w:val="single" w:sz="4" w:space="0" w:color="A0D976" w:themeColor="accent4" w:themeTint="99"/>
        <w:right w:val="single" w:sz="4" w:space="0" w:color="A0D976" w:themeColor="accent4" w:themeTint="99"/>
        <w:insideH w:val="single" w:sz="4" w:space="0" w:color="A0D976" w:themeColor="accent4" w:themeTint="99"/>
        <w:insideV w:val="single" w:sz="4" w:space="0" w:color="A0D97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97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4B8123" w:themeColor="accent5" w:themeShade="BF"/>
    </w:rPr>
    <w:tblPr>
      <w:tblStyleRowBandSize w:val="1"/>
      <w:tblStyleColBandSize w:val="1"/>
      <w:tblBorders>
        <w:top w:val="single" w:sz="4" w:space="0" w:color="A0D976" w:themeColor="accent5" w:themeTint="99"/>
        <w:left w:val="single" w:sz="4" w:space="0" w:color="A0D976" w:themeColor="accent5" w:themeTint="99"/>
        <w:bottom w:val="single" w:sz="4" w:space="0" w:color="A0D976" w:themeColor="accent5" w:themeTint="99"/>
        <w:right w:val="single" w:sz="4" w:space="0" w:color="A0D976" w:themeColor="accent5" w:themeTint="99"/>
        <w:insideH w:val="single" w:sz="4" w:space="0" w:color="A0D976" w:themeColor="accent5" w:themeTint="99"/>
        <w:insideV w:val="single" w:sz="4" w:space="0" w:color="A0D9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9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4B8123" w:themeColor="accent6" w:themeShade="BF"/>
    </w:rPr>
    <w:tblPr>
      <w:tblStyleRowBandSize w:val="1"/>
      <w:tblStyleColBandSize w:val="1"/>
      <w:tblBorders>
        <w:top w:val="single" w:sz="4" w:space="0" w:color="A0D976" w:themeColor="accent6" w:themeTint="99"/>
        <w:left w:val="single" w:sz="4" w:space="0" w:color="A0D976" w:themeColor="accent6" w:themeTint="99"/>
        <w:bottom w:val="single" w:sz="4" w:space="0" w:color="A0D976" w:themeColor="accent6" w:themeTint="99"/>
        <w:right w:val="single" w:sz="4" w:space="0" w:color="A0D976" w:themeColor="accent6" w:themeTint="99"/>
        <w:insideH w:val="single" w:sz="4" w:space="0" w:color="A0D976" w:themeColor="accent6" w:themeTint="99"/>
        <w:insideV w:val="single" w:sz="4" w:space="0" w:color="A0D97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D9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9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4B8123" w:themeColor="accent1" w:themeShade="BF"/>
    </w:rPr>
    <w:tblPr>
      <w:tblStyleRowBandSize w:val="1"/>
      <w:tblStyleColBandSize w:val="1"/>
      <w:tblBorders>
        <w:top w:val="single" w:sz="4" w:space="0" w:color="A0D976" w:themeColor="accent1" w:themeTint="99"/>
        <w:left w:val="single" w:sz="4" w:space="0" w:color="A0D976" w:themeColor="accent1" w:themeTint="99"/>
        <w:bottom w:val="single" w:sz="4" w:space="0" w:color="A0D976" w:themeColor="accent1" w:themeTint="99"/>
        <w:right w:val="single" w:sz="4" w:space="0" w:color="A0D976" w:themeColor="accent1" w:themeTint="99"/>
        <w:insideH w:val="single" w:sz="4" w:space="0" w:color="A0D976" w:themeColor="accent1" w:themeTint="99"/>
        <w:insideV w:val="single" w:sz="4" w:space="0" w:color="A0D9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1" w:themeFillTint="33"/>
      </w:tcPr>
    </w:tblStylePr>
    <w:tblStylePr w:type="band1Horz">
      <w:tblPr/>
      <w:tcPr>
        <w:shd w:val="clear" w:color="auto" w:fill="DFF2D1" w:themeFill="accent1" w:themeFillTint="33"/>
      </w:tcPr>
    </w:tblStylePr>
    <w:tblStylePr w:type="neCell">
      <w:tblPr/>
      <w:tcPr>
        <w:tcBorders>
          <w:bottom w:val="single" w:sz="4" w:space="0" w:color="A0D976" w:themeColor="accent1" w:themeTint="99"/>
        </w:tcBorders>
      </w:tcPr>
    </w:tblStylePr>
    <w:tblStylePr w:type="nwCell">
      <w:tblPr/>
      <w:tcPr>
        <w:tcBorders>
          <w:bottom w:val="single" w:sz="4" w:space="0" w:color="A0D976" w:themeColor="accent1" w:themeTint="99"/>
        </w:tcBorders>
      </w:tcPr>
    </w:tblStylePr>
    <w:tblStylePr w:type="seCell">
      <w:tblPr/>
      <w:tcPr>
        <w:tcBorders>
          <w:top w:val="single" w:sz="4" w:space="0" w:color="A0D976" w:themeColor="accent1" w:themeTint="99"/>
        </w:tcBorders>
      </w:tcPr>
    </w:tblStylePr>
    <w:tblStylePr w:type="swCell">
      <w:tblPr/>
      <w:tcPr>
        <w:tcBorders>
          <w:top w:val="single" w:sz="4" w:space="0" w:color="A0D976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4B8123" w:themeColor="accent2" w:themeShade="BF"/>
    </w:rPr>
    <w:tblPr>
      <w:tblStyleRowBandSize w:val="1"/>
      <w:tblStyleColBandSize w:val="1"/>
      <w:tblBorders>
        <w:top w:val="single" w:sz="4" w:space="0" w:color="A0D976" w:themeColor="accent2" w:themeTint="99"/>
        <w:left w:val="single" w:sz="4" w:space="0" w:color="A0D976" w:themeColor="accent2" w:themeTint="99"/>
        <w:bottom w:val="single" w:sz="4" w:space="0" w:color="A0D976" w:themeColor="accent2" w:themeTint="99"/>
        <w:right w:val="single" w:sz="4" w:space="0" w:color="A0D976" w:themeColor="accent2" w:themeTint="99"/>
        <w:insideH w:val="single" w:sz="4" w:space="0" w:color="A0D976" w:themeColor="accent2" w:themeTint="99"/>
        <w:insideV w:val="single" w:sz="4" w:space="0" w:color="A0D97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2" w:themeFillTint="33"/>
      </w:tcPr>
    </w:tblStylePr>
    <w:tblStylePr w:type="band1Horz">
      <w:tblPr/>
      <w:tcPr>
        <w:shd w:val="clear" w:color="auto" w:fill="DFF2D1" w:themeFill="accent2" w:themeFillTint="33"/>
      </w:tcPr>
    </w:tblStylePr>
    <w:tblStylePr w:type="neCell">
      <w:tblPr/>
      <w:tcPr>
        <w:tcBorders>
          <w:bottom w:val="single" w:sz="4" w:space="0" w:color="A0D976" w:themeColor="accent2" w:themeTint="99"/>
        </w:tcBorders>
      </w:tcPr>
    </w:tblStylePr>
    <w:tblStylePr w:type="nwCell">
      <w:tblPr/>
      <w:tcPr>
        <w:tcBorders>
          <w:bottom w:val="single" w:sz="4" w:space="0" w:color="A0D976" w:themeColor="accent2" w:themeTint="99"/>
        </w:tcBorders>
      </w:tcPr>
    </w:tblStylePr>
    <w:tblStylePr w:type="seCell">
      <w:tblPr/>
      <w:tcPr>
        <w:tcBorders>
          <w:top w:val="single" w:sz="4" w:space="0" w:color="A0D976" w:themeColor="accent2" w:themeTint="99"/>
        </w:tcBorders>
      </w:tcPr>
    </w:tblStylePr>
    <w:tblStylePr w:type="swCell">
      <w:tblPr/>
      <w:tcPr>
        <w:tcBorders>
          <w:top w:val="single" w:sz="4" w:space="0" w:color="A0D97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4D9234" w:themeColor="accent3" w:themeShade="BF"/>
    </w:rPr>
    <w:tblPr>
      <w:tblStyleRowBandSize w:val="1"/>
      <w:tblStyleColBandSize w:val="1"/>
      <w:tblBorders>
        <w:top w:val="single" w:sz="4" w:space="0" w:color="A5D892" w:themeColor="accent3" w:themeTint="99"/>
        <w:left w:val="single" w:sz="4" w:space="0" w:color="A5D892" w:themeColor="accent3" w:themeTint="99"/>
        <w:bottom w:val="single" w:sz="4" w:space="0" w:color="A5D892" w:themeColor="accent3" w:themeTint="99"/>
        <w:right w:val="single" w:sz="4" w:space="0" w:color="A5D892" w:themeColor="accent3" w:themeTint="99"/>
        <w:insideH w:val="single" w:sz="4" w:space="0" w:color="A5D892" w:themeColor="accent3" w:themeTint="99"/>
        <w:insideV w:val="single" w:sz="4" w:space="0" w:color="A5D8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3" w:themeFillTint="33"/>
      </w:tcPr>
    </w:tblStylePr>
    <w:tblStylePr w:type="band1Horz">
      <w:tblPr/>
      <w:tcPr>
        <w:shd w:val="clear" w:color="auto" w:fill="E1F2DA" w:themeFill="accent3" w:themeFillTint="33"/>
      </w:tcPr>
    </w:tblStylePr>
    <w:tblStylePr w:type="neCell">
      <w:tblPr/>
      <w:tcPr>
        <w:tcBorders>
          <w:bottom w:val="single" w:sz="4" w:space="0" w:color="A5D892" w:themeColor="accent3" w:themeTint="99"/>
        </w:tcBorders>
      </w:tcPr>
    </w:tblStylePr>
    <w:tblStylePr w:type="nwCell">
      <w:tblPr/>
      <w:tcPr>
        <w:tcBorders>
          <w:bottom w:val="single" w:sz="4" w:space="0" w:color="A5D892" w:themeColor="accent3" w:themeTint="99"/>
        </w:tcBorders>
      </w:tcPr>
    </w:tblStylePr>
    <w:tblStylePr w:type="seCell">
      <w:tblPr/>
      <w:tcPr>
        <w:tcBorders>
          <w:top w:val="single" w:sz="4" w:space="0" w:color="A5D892" w:themeColor="accent3" w:themeTint="99"/>
        </w:tcBorders>
      </w:tcPr>
    </w:tblStylePr>
    <w:tblStylePr w:type="swCell">
      <w:tblPr/>
      <w:tcPr>
        <w:tcBorders>
          <w:top w:val="single" w:sz="4" w:space="0" w:color="A5D892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4B8123" w:themeColor="accent4" w:themeShade="BF"/>
    </w:rPr>
    <w:tblPr>
      <w:tblStyleRowBandSize w:val="1"/>
      <w:tblStyleColBandSize w:val="1"/>
      <w:tblBorders>
        <w:top w:val="single" w:sz="4" w:space="0" w:color="A0D976" w:themeColor="accent4" w:themeTint="99"/>
        <w:left w:val="single" w:sz="4" w:space="0" w:color="A0D976" w:themeColor="accent4" w:themeTint="99"/>
        <w:bottom w:val="single" w:sz="4" w:space="0" w:color="A0D976" w:themeColor="accent4" w:themeTint="99"/>
        <w:right w:val="single" w:sz="4" w:space="0" w:color="A0D976" w:themeColor="accent4" w:themeTint="99"/>
        <w:insideH w:val="single" w:sz="4" w:space="0" w:color="A0D976" w:themeColor="accent4" w:themeTint="99"/>
        <w:insideV w:val="single" w:sz="4" w:space="0" w:color="A0D97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4" w:themeFillTint="33"/>
      </w:tcPr>
    </w:tblStylePr>
    <w:tblStylePr w:type="band1Horz">
      <w:tblPr/>
      <w:tcPr>
        <w:shd w:val="clear" w:color="auto" w:fill="DFF2D1" w:themeFill="accent4" w:themeFillTint="33"/>
      </w:tcPr>
    </w:tblStylePr>
    <w:tblStylePr w:type="neCell">
      <w:tblPr/>
      <w:tcPr>
        <w:tcBorders>
          <w:bottom w:val="single" w:sz="4" w:space="0" w:color="A0D976" w:themeColor="accent4" w:themeTint="99"/>
        </w:tcBorders>
      </w:tcPr>
    </w:tblStylePr>
    <w:tblStylePr w:type="nwCell">
      <w:tblPr/>
      <w:tcPr>
        <w:tcBorders>
          <w:bottom w:val="single" w:sz="4" w:space="0" w:color="A0D976" w:themeColor="accent4" w:themeTint="99"/>
        </w:tcBorders>
      </w:tcPr>
    </w:tblStylePr>
    <w:tblStylePr w:type="seCell">
      <w:tblPr/>
      <w:tcPr>
        <w:tcBorders>
          <w:top w:val="single" w:sz="4" w:space="0" w:color="A0D976" w:themeColor="accent4" w:themeTint="99"/>
        </w:tcBorders>
      </w:tcPr>
    </w:tblStylePr>
    <w:tblStylePr w:type="swCell">
      <w:tblPr/>
      <w:tcPr>
        <w:tcBorders>
          <w:top w:val="single" w:sz="4" w:space="0" w:color="A0D97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4B8123" w:themeColor="accent5" w:themeShade="BF"/>
    </w:rPr>
    <w:tblPr>
      <w:tblStyleRowBandSize w:val="1"/>
      <w:tblStyleColBandSize w:val="1"/>
      <w:tblBorders>
        <w:top w:val="single" w:sz="4" w:space="0" w:color="A0D976" w:themeColor="accent5" w:themeTint="99"/>
        <w:left w:val="single" w:sz="4" w:space="0" w:color="A0D976" w:themeColor="accent5" w:themeTint="99"/>
        <w:bottom w:val="single" w:sz="4" w:space="0" w:color="A0D976" w:themeColor="accent5" w:themeTint="99"/>
        <w:right w:val="single" w:sz="4" w:space="0" w:color="A0D976" w:themeColor="accent5" w:themeTint="99"/>
        <w:insideH w:val="single" w:sz="4" w:space="0" w:color="A0D976" w:themeColor="accent5" w:themeTint="99"/>
        <w:insideV w:val="single" w:sz="4" w:space="0" w:color="A0D9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5" w:themeFillTint="33"/>
      </w:tcPr>
    </w:tblStylePr>
    <w:tblStylePr w:type="band1Horz">
      <w:tblPr/>
      <w:tcPr>
        <w:shd w:val="clear" w:color="auto" w:fill="DFF2D1" w:themeFill="accent5" w:themeFillTint="33"/>
      </w:tcPr>
    </w:tblStylePr>
    <w:tblStylePr w:type="neCell">
      <w:tblPr/>
      <w:tcPr>
        <w:tcBorders>
          <w:bottom w:val="single" w:sz="4" w:space="0" w:color="A0D976" w:themeColor="accent5" w:themeTint="99"/>
        </w:tcBorders>
      </w:tcPr>
    </w:tblStylePr>
    <w:tblStylePr w:type="nwCell">
      <w:tblPr/>
      <w:tcPr>
        <w:tcBorders>
          <w:bottom w:val="single" w:sz="4" w:space="0" w:color="A0D976" w:themeColor="accent5" w:themeTint="99"/>
        </w:tcBorders>
      </w:tcPr>
    </w:tblStylePr>
    <w:tblStylePr w:type="seCell">
      <w:tblPr/>
      <w:tcPr>
        <w:tcBorders>
          <w:top w:val="single" w:sz="4" w:space="0" w:color="A0D976" w:themeColor="accent5" w:themeTint="99"/>
        </w:tcBorders>
      </w:tcPr>
    </w:tblStylePr>
    <w:tblStylePr w:type="swCell">
      <w:tblPr/>
      <w:tcPr>
        <w:tcBorders>
          <w:top w:val="single" w:sz="4" w:space="0" w:color="A0D97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4B8123" w:themeColor="accent6" w:themeShade="BF"/>
    </w:rPr>
    <w:tblPr>
      <w:tblStyleRowBandSize w:val="1"/>
      <w:tblStyleColBandSize w:val="1"/>
      <w:tblBorders>
        <w:top w:val="single" w:sz="4" w:space="0" w:color="A0D976" w:themeColor="accent6" w:themeTint="99"/>
        <w:left w:val="single" w:sz="4" w:space="0" w:color="A0D976" w:themeColor="accent6" w:themeTint="99"/>
        <w:bottom w:val="single" w:sz="4" w:space="0" w:color="A0D976" w:themeColor="accent6" w:themeTint="99"/>
        <w:right w:val="single" w:sz="4" w:space="0" w:color="A0D976" w:themeColor="accent6" w:themeTint="99"/>
        <w:insideH w:val="single" w:sz="4" w:space="0" w:color="A0D976" w:themeColor="accent6" w:themeTint="99"/>
        <w:insideV w:val="single" w:sz="4" w:space="0" w:color="A0D9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2D1" w:themeFill="accent6" w:themeFillTint="33"/>
      </w:tcPr>
    </w:tblStylePr>
    <w:tblStylePr w:type="band1Horz">
      <w:tblPr/>
      <w:tcPr>
        <w:shd w:val="clear" w:color="auto" w:fill="DFF2D1" w:themeFill="accent6" w:themeFillTint="33"/>
      </w:tcPr>
    </w:tblStylePr>
    <w:tblStylePr w:type="neCell">
      <w:tblPr/>
      <w:tcPr>
        <w:tcBorders>
          <w:bottom w:val="single" w:sz="4" w:space="0" w:color="A0D976" w:themeColor="accent6" w:themeTint="99"/>
        </w:tcBorders>
      </w:tcPr>
    </w:tblStylePr>
    <w:tblStylePr w:type="nwCell">
      <w:tblPr/>
      <w:tcPr>
        <w:tcBorders>
          <w:bottom w:val="single" w:sz="4" w:space="0" w:color="A0D976" w:themeColor="accent6" w:themeTint="99"/>
        </w:tcBorders>
      </w:tcPr>
    </w:tblStylePr>
    <w:tblStylePr w:type="seCell">
      <w:tblPr/>
      <w:tcPr>
        <w:tcBorders>
          <w:top w:val="single" w:sz="4" w:space="0" w:color="A0D976" w:themeColor="accent6" w:themeTint="99"/>
        </w:tcBorders>
      </w:tcPr>
    </w:tblStylePr>
    <w:tblStylePr w:type="swCell">
      <w:tblPr/>
      <w:tcPr>
        <w:tcBorders>
          <w:top w:val="single" w:sz="4" w:space="0" w:color="A0D976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65AD2F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455F51" w:themeColor="text2"/>
      <w:szCs w:val="18"/>
    </w:rPr>
  </w:style>
  <w:style w:type="character" w:customStyle="1" w:styleId="ui-provider">
    <w:name w:val="ui-provider"/>
    <w:basedOn w:val="Fuentedeprrafopredeter"/>
    <w:rsid w:val="005E2D8E"/>
  </w:style>
  <w:style w:type="paragraph" w:customStyle="1" w:styleId="xmsonormal">
    <w:name w:val="x_msonormal"/>
    <w:basedOn w:val="Normal"/>
    <w:rsid w:val="00B40133"/>
    <w:rPr>
      <w:rFonts w:ascii="Calibri" w:eastAsiaTheme="minorHAnsi" w:hAnsi="Calibri" w:cs="Calibri"/>
      <w:sz w:val="22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ima%20Martinez\AppData\Local\Microsoft\Office\16.0\DTS\es-ES%7b07CCA8EC-E9A9-4B1E-8292-BE49CFCEFBB7%7d\%7bFD275540-73BB-43C2-8E3D-F33CF06B869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B8E938038E4DE0BF112E556EA8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70B7A-5863-4D2C-A415-822466745C75}"/>
      </w:docPartPr>
      <w:docPartBody>
        <w:p w:rsidR="00AD512F" w:rsidRDefault="00C21AA9">
          <w:pPr>
            <w:pStyle w:val="C6B8E938038E4DE0BF112E556EA81347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6A218FC2A0948BD8B07E0C0E4BF6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E841-1790-49FC-91F0-29C7F9C1333B}"/>
      </w:docPartPr>
      <w:docPartBody>
        <w:p w:rsidR="00AD512F" w:rsidRDefault="00C21AA9">
          <w:pPr>
            <w:pStyle w:val="B6A218FC2A0948BD8B07E0C0E4BF6975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18DBC498F7D41AFB06C46B0A60F0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EC01-DC8C-4125-9072-72116C54B3B5}"/>
      </w:docPartPr>
      <w:docPartBody>
        <w:p w:rsidR="00AD512F" w:rsidRDefault="00C21AA9">
          <w:pPr>
            <w:pStyle w:val="A18DBC498F7D41AFB06C46B0A60F071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5F09F6FBE0B44118EDE4CBFEBCAC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14D38-C077-4575-8CBF-11334F6CFFB1}"/>
      </w:docPartPr>
      <w:docPartBody>
        <w:p w:rsidR="00AD512F" w:rsidRDefault="00C21AA9">
          <w:pPr>
            <w:pStyle w:val="A5F09F6FBE0B44118EDE4CBFEBCAC9E7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F7BA7CF6D74497E95DC777BBB24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32E0A-121A-47F6-8703-BDCCE2FD9CE4}"/>
      </w:docPartPr>
      <w:docPartBody>
        <w:p w:rsidR="00AD512F" w:rsidRDefault="00C21AA9">
          <w:pPr>
            <w:pStyle w:val="6F7BA7CF6D74497E95DC777BBB247A5D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BC858929E38F48F6A97008915B69F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8D959-2155-49D4-A558-DAE84F8FF4CB}"/>
      </w:docPartPr>
      <w:docPartBody>
        <w:p w:rsidR="00AD512F" w:rsidRDefault="00C21AA9">
          <w:pPr>
            <w:pStyle w:val="BC858929E38F48F6A97008915B69F1F7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DB4849B9C32A4D88BFCDD5FDF00A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7227-5277-4B17-BCC6-913EA70E9165}"/>
      </w:docPartPr>
      <w:docPartBody>
        <w:p w:rsidR="00AD512F" w:rsidRDefault="00C21AA9">
          <w:pPr>
            <w:pStyle w:val="DB4849B9C32A4D88BFCDD5FDF00A491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9CF103B5C7804207AD170A6DC586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CAD77-04B0-4CFE-9079-1EE46832F1DA}"/>
      </w:docPartPr>
      <w:docPartBody>
        <w:p w:rsidR="00AD512F" w:rsidRDefault="00C21AA9">
          <w:pPr>
            <w:pStyle w:val="9CF103B5C7804207AD170A6DC586DCA1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28029390BB354A8C8A98C230CB3E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EC6A-3DB6-48CB-A77C-7260C14246AE}"/>
      </w:docPartPr>
      <w:docPartBody>
        <w:p w:rsidR="00AD512F" w:rsidRDefault="00C21AA9">
          <w:pPr>
            <w:pStyle w:val="28029390BB354A8C8A98C230CB3E55A6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74D197BDFC4B4BB4B6A5F2967A12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A4A4-20A3-493A-AFBA-F71E3F4C6878}"/>
      </w:docPartPr>
      <w:docPartBody>
        <w:p w:rsidR="00AD512F" w:rsidRDefault="00C21AA9">
          <w:pPr>
            <w:pStyle w:val="74D197BDFC4B4BB4B6A5F2967A122089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DCE28AE7B334990BE867DD74DD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B5AE-9571-4ED8-9AB1-8595E7F602A1}"/>
      </w:docPartPr>
      <w:docPartBody>
        <w:p w:rsidR="00AD512F" w:rsidRDefault="00C21AA9">
          <w:pPr>
            <w:pStyle w:val="4DCE28AE7B334990BE867DD74DDF7F17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F1FE40C7AC74446C925BD2680C7F1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79AC-ECEE-4A21-B557-10C8FEA6CD95}"/>
      </w:docPartPr>
      <w:docPartBody>
        <w:p w:rsidR="00AD512F" w:rsidRDefault="00C21AA9">
          <w:pPr>
            <w:pStyle w:val="F1FE40C7AC74446C925BD2680C7F101E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86CC06F7BE474EA792D82FA5AA45B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4D412-EE28-4BBF-95E2-9F6D966D6567}"/>
      </w:docPartPr>
      <w:docPartBody>
        <w:p w:rsidR="00AD512F" w:rsidRDefault="00C21AA9">
          <w:pPr>
            <w:pStyle w:val="86CC06F7BE474EA792D82FA5AA45B07A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4382BE6291E476788B750649E5E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1300-442D-4084-9BFC-E68BB9EDC97B}"/>
      </w:docPartPr>
      <w:docPartBody>
        <w:p w:rsidR="00AD512F" w:rsidRDefault="00C21AA9">
          <w:pPr>
            <w:pStyle w:val="54382BE6291E476788B750649E5EECCB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36B8CCF889D642B090E6EE683E67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9982A-7542-494D-862B-B33D470E80F8}"/>
      </w:docPartPr>
      <w:docPartBody>
        <w:p w:rsidR="008B3B55" w:rsidRDefault="002762AF" w:rsidP="002762AF">
          <w:pPr>
            <w:pStyle w:val="36B8CCF889D642B090E6EE683E67804F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43D46C20ADB840DABC2236CFCEC4F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4DC2A-8AEF-4FBD-A7CB-157BE883EE9F}"/>
      </w:docPartPr>
      <w:docPartBody>
        <w:p w:rsidR="008B3B55" w:rsidRDefault="002762AF" w:rsidP="002762AF">
          <w:pPr>
            <w:pStyle w:val="43D46C20ADB840DABC2236CFCEC4FD1E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5F4875E37D1147108BF0C263B6185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7824D-505A-4A50-A427-9CAE485D0CF8}"/>
      </w:docPartPr>
      <w:docPartBody>
        <w:p w:rsidR="008B3B55" w:rsidRDefault="002762AF" w:rsidP="002762AF">
          <w:pPr>
            <w:pStyle w:val="5F4875E37D1147108BF0C263B61858E7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0CF240BC976D43DD8AE200130B076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43C5-A9D2-4028-BD8C-0663BAFD25F2}"/>
      </w:docPartPr>
      <w:docPartBody>
        <w:p w:rsidR="008B3B55" w:rsidRDefault="002762AF" w:rsidP="002762AF">
          <w:pPr>
            <w:pStyle w:val="0CF240BC976D43DD8AE200130B076607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C1FC4AEA49F94A258530360834D0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6180-CC85-44F0-9AF1-C2EA21E49667}"/>
      </w:docPartPr>
      <w:docPartBody>
        <w:p w:rsidR="00BD0901" w:rsidRDefault="00E47A8B" w:rsidP="00E47A8B">
          <w:pPr>
            <w:pStyle w:val="C1FC4AEA49F94A258530360834D05A1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9CD88AC52DDB4B858AF8C7149F5F4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DD8C1-E72B-49BB-9E2D-5A2508C5A911}"/>
      </w:docPartPr>
      <w:docPartBody>
        <w:p w:rsidR="00BD0901" w:rsidRDefault="00E47A8B" w:rsidP="00E47A8B">
          <w:pPr>
            <w:pStyle w:val="9CD88AC52DDB4B858AF8C7149F5F4BA6"/>
          </w:pPr>
          <w:r w:rsidRPr="0059649E">
            <w:rPr>
              <w:lang w:bidi="es-ES"/>
            </w:rPr>
            <w:t>[Fecha de finalización]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8"/>
    <w:rsid w:val="00013CE4"/>
    <w:rsid w:val="00027A5E"/>
    <w:rsid w:val="0007207E"/>
    <w:rsid w:val="00082C49"/>
    <w:rsid w:val="000C1682"/>
    <w:rsid w:val="00101FA3"/>
    <w:rsid w:val="00163C23"/>
    <w:rsid w:val="00175265"/>
    <w:rsid w:val="00194A20"/>
    <w:rsid w:val="001C4978"/>
    <w:rsid w:val="001C72F6"/>
    <w:rsid w:val="001D5DA8"/>
    <w:rsid w:val="001E72C4"/>
    <w:rsid w:val="002048C0"/>
    <w:rsid w:val="002119F5"/>
    <w:rsid w:val="00224B85"/>
    <w:rsid w:val="002741ED"/>
    <w:rsid w:val="002762AF"/>
    <w:rsid w:val="002B4109"/>
    <w:rsid w:val="002C43C9"/>
    <w:rsid w:val="002D4AAF"/>
    <w:rsid w:val="003149AB"/>
    <w:rsid w:val="003339AB"/>
    <w:rsid w:val="003634CB"/>
    <w:rsid w:val="003911A0"/>
    <w:rsid w:val="003F2A94"/>
    <w:rsid w:val="0040303E"/>
    <w:rsid w:val="00414E0F"/>
    <w:rsid w:val="004B03E3"/>
    <w:rsid w:val="004B213B"/>
    <w:rsid w:val="004F12A1"/>
    <w:rsid w:val="005153F4"/>
    <w:rsid w:val="00531B06"/>
    <w:rsid w:val="0053727D"/>
    <w:rsid w:val="00560075"/>
    <w:rsid w:val="00560506"/>
    <w:rsid w:val="00561798"/>
    <w:rsid w:val="005A11D2"/>
    <w:rsid w:val="005C22FE"/>
    <w:rsid w:val="005F7B48"/>
    <w:rsid w:val="00602770"/>
    <w:rsid w:val="00625D64"/>
    <w:rsid w:val="00640696"/>
    <w:rsid w:val="00663846"/>
    <w:rsid w:val="006C1F25"/>
    <w:rsid w:val="006D1722"/>
    <w:rsid w:val="007059A8"/>
    <w:rsid w:val="0075366E"/>
    <w:rsid w:val="00761B26"/>
    <w:rsid w:val="00767CB8"/>
    <w:rsid w:val="00776A1A"/>
    <w:rsid w:val="00781436"/>
    <w:rsid w:val="007878E9"/>
    <w:rsid w:val="007919FC"/>
    <w:rsid w:val="00796661"/>
    <w:rsid w:val="007C43D9"/>
    <w:rsid w:val="007E641E"/>
    <w:rsid w:val="0083614F"/>
    <w:rsid w:val="00844B3A"/>
    <w:rsid w:val="0086274C"/>
    <w:rsid w:val="00866586"/>
    <w:rsid w:val="00867534"/>
    <w:rsid w:val="008B3B55"/>
    <w:rsid w:val="00915B9E"/>
    <w:rsid w:val="00922829"/>
    <w:rsid w:val="00935B81"/>
    <w:rsid w:val="00A21346"/>
    <w:rsid w:val="00A257A0"/>
    <w:rsid w:val="00A2703E"/>
    <w:rsid w:val="00AC3E93"/>
    <w:rsid w:val="00AD512F"/>
    <w:rsid w:val="00AD6CB2"/>
    <w:rsid w:val="00AE6F3B"/>
    <w:rsid w:val="00AF4B31"/>
    <w:rsid w:val="00B21A61"/>
    <w:rsid w:val="00B25085"/>
    <w:rsid w:val="00B334B5"/>
    <w:rsid w:val="00B54A18"/>
    <w:rsid w:val="00B65C85"/>
    <w:rsid w:val="00BD0901"/>
    <w:rsid w:val="00BD7A9A"/>
    <w:rsid w:val="00C21AA9"/>
    <w:rsid w:val="00C8350F"/>
    <w:rsid w:val="00C87905"/>
    <w:rsid w:val="00CB5222"/>
    <w:rsid w:val="00D01050"/>
    <w:rsid w:val="00D035A0"/>
    <w:rsid w:val="00D0364B"/>
    <w:rsid w:val="00D30BFE"/>
    <w:rsid w:val="00D74554"/>
    <w:rsid w:val="00D96F22"/>
    <w:rsid w:val="00DB6BF2"/>
    <w:rsid w:val="00DE068C"/>
    <w:rsid w:val="00DE4393"/>
    <w:rsid w:val="00E47A8B"/>
    <w:rsid w:val="00EA53BC"/>
    <w:rsid w:val="00ED2AEB"/>
    <w:rsid w:val="00EE4691"/>
    <w:rsid w:val="00F262F4"/>
    <w:rsid w:val="00F3657B"/>
    <w:rsid w:val="00F5003B"/>
    <w:rsid w:val="00F56D44"/>
    <w:rsid w:val="00F572A6"/>
    <w:rsid w:val="00F76659"/>
    <w:rsid w:val="00FA054A"/>
    <w:rsid w:val="00FB3FF8"/>
    <w:rsid w:val="00FD0124"/>
    <w:rsid w:val="00FD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B8E938038E4DE0BF112E556EA81347">
    <w:name w:val="C6B8E938038E4DE0BF112E556EA81347"/>
  </w:style>
  <w:style w:type="paragraph" w:customStyle="1" w:styleId="B6A218FC2A0948BD8B07E0C0E4BF6975">
    <w:name w:val="B6A218FC2A0948BD8B07E0C0E4BF697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18DBC498F7D41AFB06C46B0A60F0714">
    <w:name w:val="A18DBC498F7D41AFB06C46B0A60F0714"/>
  </w:style>
  <w:style w:type="paragraph" w:customStyle="1" w:styleId="A5F09F6FBE0B44118EDE4CBFEBCAC9E7">
    <w:name w:val="A5F09F6FBE0B44118EDE4CBFEBCAC9E7"/>
  </w:style>
  <w:style w:type="paragraph" w:customStyle="1" w:styleId="6F7BA7CF6D74497E95DC777BBB247A5D">
    <w:name w:val="6F7BA7CF6D74497E95DC777BBB247A5D"/>
  </w:style>
  <w:style w:type="paragraph" w:customStyle="1" w:styleId="BC858929E38F48F6A97008915B69F1F7">
    <w:name w:val="BC858929E38F48F6A97008915B69F1F7"/>
  </w:style>
  <w:style w:type="paragraph" w:customStyle="1" w:styleId="DB4849B9C32A4D88BFCDD5FDF00A4916">
    <w:name w:val="DB4849B9C32A4D88BFCDD5FDF00A4916"/>
  </w:style>
  <w:style w:type="paragraph" w:customStyle="1" w:styleId="9CF103B5C7804207AD170A6DC586DCA1">
    <w:name w:val="9CF103B5C7804207AD170A6DC586DCA1"/>
  </w:style>
  <w:style w:type="paragraph" w:customStyle="1" w:styleId="28029390BB354A8C8A98C230CB3E55A6">
    <w:name w:val="28029390BB354A8C8A98C230CB3E55A6"/>
  </w:style>
  <w:style w:type="paragraph" w:customStyle="1" w:styleId="74D197BDFC4B4BB4B6A5F2967A122089">
    <w:name w:val="74D197BDFC4B4BB4B6A5F2967A122089"/>
  </w:style>
  <w:style w:type="paragraph" w:customStyle="1" w:styleId="4DCE28AE7B334990BE867DD74DDF7F17">
    <w:name w:val="4DCE28AE7B334990BE867DD74DDF7F17"/>
  </w:style>
  <w:style w:type="paragraph" w:customStyle="1" w:styleId="F1FE40C7AC74446C925BD2680C7F101E">
    <w:name w:val="F1FE40C7AC74446C925BD2680C7F101E"/>
  </w:style>
  <w:style w:type="paragraph" w:customStyle="1" w:styleId="86CC06F7BE474EA792D82FA5AA45B07A">
    <w:name w:val="86CC06F7BE474EA792D82FA5AA45B07A"/>
  </w:style>
  <w:style w:type="paragraph" w:customStyle="1" w:styleId="54382BE6291E476788B750649E5EECCB">
    <w:name w:val="54382BE6291E476788B750649E5EECC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36B8CCF889D642B090E6EE683E67804F">
    <w:name w:val="36B8CCF889D642B090E6EE683E67804F"/>
    <w:rsid w:val="002762AF"/>
  </w:style>
  <w:style w:type="paragraph" w:customStyle="1" w:styleId="43D46C20ADB840DABC2236CFCEC4FD1E">
    <w:name w:val="43D46C20ADB840DABC2236CFCEC4FD1E"/>
    <w:rsid w:val="002762AF"/>
  </w:style>
  <w:style w:type="paragraph" w:customStyle="1" w:styleId="5F4875E37D1147108BF0C263B61858E7">
    <w:name w:val="5F4875E37D1147108BF0C263B61858E7"/>
    <w:rsid w:val="002762AF"/>
  </w:style>
  <w:style w:type="paragraph" w:customStyle="1" w:styleId="0CF240BC976D43DD8AE200130B076607">
    <w:name w:val="0CF240BC976D43DD8AE200130B076607"/>
    <w:rsid w:val="002762AF"/>
  </w:style>
  <w:style w:type="paragraph" w:customStyle="1" w:styleId="C1FC4AEA49F94A258530360834D05A19">
    <w:name w:val="C1FC4AEA49F94A258530360834D05A19"/>
    <w:rsid w:val="00E47A8B"/>
  </w:style>
  <w:style w:type="paragraph" w:customStyle="1" w:styleId="9CD88AC52DDB4B858AF8C7149F5F4BA6">
    <w:name w:val="9CD88AC52DDB4B858AF8C7149F5F4BA6"/>
    <w:rsid w:val="00E47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55F51"/>
      </a:dk2>
      <a:lt2>
        <a:srgbClr val="898A8D"/>
      </a:lt2>
      <a:accent1>
        <a:srgbClr val="65AD2F"/>
      </a:accent1>
      <a:accent2>
        <a:srgbClr val="65AD2F"/>
      </a:accent2>
      <a:accent3>
        <a:srgbClr val="6ABF4B"/>
      </a:accent3>
      <a:accent4>
        <a:srgbClr val="65AD2F"/>
      </a:accent4>
      <a:accent5>
        <a:srgbClr val="65AD2F"/>
      </a:accent5>
      <a:accent6>
        <a:srgbClr val="65AD2F"/>
      </a:accent6>
      <a:hlink>
        <a:srgbClr val="6B9F25"/>
      </a:hlink>
      <a:folHlink>
        <a:srgbClr val="65AD2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{FD275540-73BB-43C2-8E3D-F33CF06B8691}tf00546271_win32</Template>
  <TotalTime>0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2021-06-22T20:40:00Z</dcterms:created>
  <dcterms:modified xsi:type="dcterms:W3CDTF">2023-08-24T21:05:00Z</dcterms:modified>
</cp:coreProperties>
</file>